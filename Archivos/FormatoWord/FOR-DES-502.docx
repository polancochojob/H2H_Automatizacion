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EB" w:rsidRPr="001F3F83" w:rsidRDefault="000C58EB">
      <w:pPr>
        <w:pStyle w:val="CabeceraCaptulo"/>
        <w:rPr>
          <w:rFonts w:ascii="Lucida Sans Unicode" w:hAnsi="Lucida Sans Unicode" w:cs="Lucida Sans Unicode"/>
          <w:color w:val="000080"/>
        </w:rPr>
      </w:pPr>
      <w:r w:rsidRPr="001F3F83">
        <w:rPr>
          <w:rFonts w:ascii="Lucida Sans Unicode" w:hAnsi="Lucida Sans Unicode" w:cs="Lucida Sans Unicode"/>
          <w:color w:val="000080"/>
        </w:rPr>
        <w:t>HOJA DE CONTROL DE VERSIONES</w:t>
      </w:r>
    </w:p>
    <w:tbl>
      <w:tblPr>
        <w:tblW w:w="9639" w:type="dxa"/>
        <w:tblInd w:w="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4252"/>
        <w:gridCol w:w="1559"/>
      </w:tblGrid>
      <w:tr w:rsidR="000C58EB" w:rsidRPr="001F3F83">
        <w:trPr>
          <w:cantSplit/>
          <w:trHeight w:val="360"/>
        </w:trPr>
        <w:tc>
          <w:tcPr>
            <w:tcW w:w="993" w:type="dxa"/>
            <w:vMerge w:val="restart"/>
            <w:shd w:val="pct12" w:color="000000" w:fill="FFFFFF"/>
            <w:vAlign w:val="center"/>
          </w:tcPr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 w:cs="Lucida Sans Unicode"/>
                <w:b/>
                <w:color w:val="000080"/>
              </w:rPr>
              <w:t>Versión</w:t>
            </w:r>
          </w:p>
        </w:tc>
        <w:tc>
          <w:tcPr>
            <w:tcW w:w="2835" w:type="dxa"/>
            <w:vMerge w:val="restart"/>
            <w:shd w:val="pct12" w:color="000000" w:fill="FFFFFF"/>
            <w:vAlign w:val="center"/>
          </w:tcPr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 w:cs="Lucida Sans Unicode"/>
                <w:b/>
                <w:color w:val="000080"/>
              </w:rPr>
              <w:t>Responsable del Cambio</w:t>
            </w:r>
          </w:p>
        </w:tc>
        <w:tc>
          <w:tcPr>
            <w:tcW w:w="4252" w:type="dxa"/>
            <w:vMerge w:val="restart"/>
            <w:shd w:val="pct12" w:color="000000" w:fill="FFFFFF"/>
          </w:tcPr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b/>
                <w:color w:val="000080"/>
              </w:rPr>
            </w:pPr>
          </w:p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 w:cs="Lucida Sans Unicode"/>
                <w:b/>
                <w:color w:val="000080"/>
              </w:rPr>
              <w:t>Causa del Cambio</w:t>
            </w:r>
          </w:p>
        </w:tc>
        <w:tc>
          <w:tcPr>
            <w:tcW w:w="1559" w:type="dxa"/>
            <w:vMerge w:val="restart"/>
            <w:shd w:val="pct12" w:color="000000" w:fill="FFFFFF"/>
            <w:vAlign w:val="center"/>
          </w:tcPr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 w:cs="Lucida Sans Unicode"/>
                <w:b/>
                <w:color w:val="000080"/>
              </w:rPr>
              <w:t>Fecha del Cambio</w:t>
            </w:r>
          </w:p>
        </w:tc>
      </w:tr>
      <w:tr w:rsidR="000C58EB" w:rsidRPr="001F3F83">
        <w:trPr>
          <w:cantSplit/>
          <w:trHeight w:val="360"/>
        </w:trPr>
        <w:tc>
          <w:tcPr>
            <w:tcW w:w="993" w:type="dxa"/>
            <w:vMerge/>
            <w:shd w:val="pct12" w:color="000000" w:fill="FFFFFF"/>
          </w:tcPr>
          <w:p w:rsidR="000C58EB" w:rsidRPr="001F3F83" w:rsidRDefault="000C58EB">
            <w:pPr>
              <w:rPr>
                <w:rFonts w:ascii="Lucida Sans Unicode" w:hAnsi="Lucida Sans Unicode" w:cs="Lucida Sans Unicode"/>
                <w:b/>
                <w:color w:val="000080"/>
              </w:rPr>
            </w:pPr>
          </w:p>
        </w:tc>
        <w:tc>
          <w:tcPr>
            <w:tcW w:w="2835" w:type="dxa"/>
            <w:vMerge/>
            <w:shd w:val="pct12" w:color="000000" w:fill="FFFFFF"/>
          </w:tcPr>
          <w:p w:rsidR="000C58EB" w:rsidRPr="001F3F83" w:rsidRDefault="000C58EB">
            <w:pPr>
              <w:rPr>
                <w:rFonts w:ascii="Lucida Sans Unicode" w:hAnsi="Lucida Sans Unicode" w:cs="Lucida Sans Unicode"/>
                <w:b/>
                <w:color w:val="000080"/>
              </w:rPr>
            </w:pPr>
          </w:p>
        </w:tc>
        <w:tc>
          <w:tcPr>
            <w:tcW w:w="4252" w:type="dxa"/>
            <w:vMerge/>
            <w:shd w:val="pct12" w:color="000000" w:fill="FFFFFF"/>
          </w:tcPr>
          <w:p w:rsidR="000C58EB" w:rsidRPr="001F3F83" w:rsidRDefault="000C58EB">
            <w:pPr>
              <w:rPr>
                <w:rFonts w:ascii="Lucida Sans Unicode" w:hAnsi="Lucida Sans Unicode" w:cs="Lucida Sans Unicode"/>
                <w:b/>
                <w:color w:val="000080"/>
              </w:rPr>
            </w:pPr>
          </w:p>
        </w:tc>
        <w:tc>
          <w:tcPr>
            <w:tcW w:w="1559" w:type="dxa"/>
            <w:vMerge/>
            <w:shd w:val="pct12" w:color="000000" w:fill="FFFFFF"/>
          </w:tcPr>
          <w:p w:rsidR="000C58EB" w:rsidRPr="001F3F83" w:rsidRDefault="000C58EB">
            <w:pPr>
              <w:rPr>
                <w:rFonts w:ascii="Lucida Sans Unicode" w:hAnsi="Lucida Sans Unicode" w:cs="Lucida Sans Unicode"/>
                <w:b/>
                <w:color w:val="000080"/>
              </w:rPr>
            </w:pPr>
          </w:p>
        </w:tc>
      </w:tr>
      <w:tr w:rsidR="000C58EB" w:rsidRPr="001F3F83">
        <w:trPr>
          <w:cantSplit/>
          <w:trHeight w:val="352"/>
        </w:trPr>
        <w:tc>
          <w:tcPr>
            <w:tcW w:w="993" w:type="dxa"/>
            <w:shd w:val="pct12" w:color="FFFFFF" w:fill="auto"/>
            <w:vAlign w:val="center"/>
          </w:tcPr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</w:p>
          <w:p w:rsidR="000C58EB" w:rsidRPr="001F3F83" w:rsidRDefault="001B5DEC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  <w:r>
              <w:rPr>
                <w:rFonts w:ascii="Lucida Sans Unicode" w:hAnsi="Lucida Sans Unicode" w:cs="Lucida Sans Unicode"/>
                <w:color w:val="333399"/>
              </w:rPr>
              <w:fldChar w:fldCharType="begin"/>
            </w:r>
            <w:r>
              <w:rPr>
                <w:rFonts w:ascii="Lucida Sans Unicode" w:hAnsi="Lucida Sans Unicode" w:cs="Lucida Sans Unicode"/>
                <w:color w:val="333399"/>
              </w:rPr>
              <w:instrText xml:space="preserve"> DOCPROPERTY  Version  \* MERGEFORMAT </w:instrTex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separate"/>
            </w:r>
            <w:r>
              <w:rPr>
                <w:rFonts w:ascii="Lucida Sans Unicode" w:hAnsi="Lucida Sans Unicode" w:cs="Lucida Sans Unicode"/>
                <w:color w:val="333399"/>
              </w:rPr>
              <w:t>1.0</w: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end"/>
            </w:r>
          </w:p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</w:p>
        </w:tc>
        <w:tc>
          <w:tcPr>
            <w:tcW w:w="2835" w:type="dxa"/>
            <w:shd w:val="pct12" w:color="FFFFFF" w:fill="auto"/>
            <w:vAlign w:val="center"/>
          </w:tcPr>
          <w:p w:rsidR="000C58EB" w:rsidRPr="001F3F83" w:rsidRDefault="00AE5BB7" w:rsidP="00885406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  <w:r>
              <w:rPr>
                <w:rFonts w:ascii="Lucida Sans Unicode" w:hAnsi="Lucida Sans Unicode" w:cs="Lucida Sans Unicode"/>
                <w:color w:val="333399"/>
              </w:rPr>
              <w:fldChar w:fldCharType="begin"/>
            </w:r>
            <w:r>
              <w:rPr>
                <w:rFonts w:ascii="Lucida Sans Unicode" w:hAnsi="Lucida Sans Unicode" w:cs="Lucida Sans Unicode"/>
                <w:color w:val="333399"/>
              </w:rPr>
              <w:instrText xml:space="preserve"> DOCPROPERTY  "Responsable del Cambio"  \* MERGEFORMAT </w:instrTex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separate"/>
            </w:r>
            <w:r>
              <w:rPr>
                <w:rFonts w:ascii="Lucida Sans Unicode" w:hAnsi="Lucida Sans Unicode" w:cs="Lucida Sans Unicode"/>
                <w:color w:val="333399"/>
              </w:rPr>
              <w:t xml:space="preserve"> Responsable del Cambio</w: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end"/>
            </w:r>
          </w:p>
        </w:tc>
        <w:tc>
          <w:tcPr>
            <w:tcW w:w="4252" w:type="dxa"/>
            <w:shd w:val="pct12" w:color="FFFFFF" w:fill="auto"/>
          </w:tcPr>
          <w:p w:rsidR="000C58EB" w:rsidRPr="001F3F83" w:rsidRDefault="000C58EB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</w:p>
          <w:p w:rsidR="000C58EB" w:rsidRPr="001F3F83" w:rsidRDefault="00ED2719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  <w:r>
              <w:rPr>
                <w:rFonts w:ascii="Lucida Sans Unicode" w:hAnsi="Lucida Sans Unicode" w:cs="Lucida Sans Unicode"/>
                <w:color w:val="333399"/>
              </w:rPr>
              <w:fldChar w:fldCharType="begin"/>
            </w:r>
            <w:r>
              <w:rPr>
                <w:rFonts w:ascii="Lucida Sans Unicode" w:hAnsi="Lucida Sans Unicode" w:cs="Lucida Sans Unicode"/>
                <w:color w:val="333399"/>
              </w:rPr>
              <w:instrText xml:space="preserve"> DOCPROPERTY  "Causa del Cambio"  \* MERGEFORMAT </w:instrTex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separate"/>
            </w:r>
            <w:r>
              <w:rPr>
                <w:rFonts w:ascii="Lucida Sans Unicode" w:hAnsi="Lucida Sans Unicode" w:cs="Lucida Sans Unicode"/>
                <w:color w:val="333399"/>
              </w:rPr>
              <w:t xml:space="preserve"> Creación del documento</w: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end"/>
            </w:r>
          </w:p>
        </w:tc>
        <w:tc>
          <w:tcPr>
            <w:tcW w:w="1559" w:type="dxa"/>
            <w:shd w:val="pct12" w:color="FFFFFF" w:fill="auto"/>
            <w:vAlign w:val="center"/>
          </w:tcPr>
          <w:p w:rsidR="000C58EB" w:rsidRPr="001F3F83" w:rsidRDefault="0026178D" w:rsidP="00E15F45">
            <w:pPr>
              <w:jc w:val="center"/>
              <w:rPr>
                <w:rFonts w:ascii="Lucida Sans Unicode" w:hAnsi="Lucida Sans Unicode" w:cs="Lucida Sans Unicode"/>
                <w:color w:val="333399"/>
              </w:rPr>
            </w:pPr>
            <w:r>
              <w:rPr>
                <w:rFonts w:ascii="Lucida Sans Unicode" w:hAnsi="Lucida Sans Unicode" w:cs="Lucida Sans Unicode"/>
                <w:color w:val="333399"/>
              </w:rPr>
              <w:fldChar w:fldCharType="begin"/>
            </w:r>
            <w:r>
              <w:rPr>
                <w:rFonts w:ascii="Lucida Sans Unicode" w:hAnsi="Lucida Sans Unicode" w:cs="Lucida Sans Unicode"/>
                <w:color w:val="333399"/>
              </w:rPr>
              <w:instrText xml:space="preserve"> DOCPROPERTY  "Fecha del Cambio"  \* MERGEFORMAT </w:instrTex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separate"/>
            </w:r>
            <w:r>
              <w:rPr>
                <w:rFonts w:ascii="Lucida Sans Unicode" w:hAnsi="Lucida Sans Unicode" w:cs="Lucida Sans Unicode"/>
                <w:color w:val="333399"/>
              </w:rPr>
              <w:t>20-01-2018</w:t>
            </w:r>
            <w:r>
              <w:rPr>
                <w:rFonts w:ascii="Lucida Sans Unicode" w:hAnsi="Lucida Sans Unicode" w:cs="Lucida Sans Unicode"/>
                <w:color w:val="333399"/>
              </w:rPr>
              <w:fldChar w:fldCharType="end"/>
            </w:r>
          </w:p>
        </w:tc>
      </w:tr>
    </w:tbl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p w:rsidR="0065667A" w:rsidRDefault="0065667A">
      <w:pPr>
        <w:rPr>
          <w:rFonts w:ascii="Lucida Sans Unicode" w:hAnsi="Lucida Sans Unicode" w:cs="Lucida Sans Unicode"/>
          <w:b/>
          <w:color w:val="000080"/>
        </w:rPr>
      </w:pPr>
    </w:p>
    <w:p w:rsidR="00BD534E" w:rsidRPr="001F3F83" w:rsidRDefault="00BD534E">
      <w:pPr>
        <w:rPr>
          <w:rFonts w:ascii="Lucida Sans Unicode" w:hAnsi="Lucida Sans Unicode" w:cs="Lucida Sans Unicode"/>
          <w:b/>
          <w:color w:val="000080"/>
        </w:rPr>
      </w:pPr>
    </w:p>
    <w:tbl>
      <w:tblPr>
        <w:tblW w:w="9639" w:type="dxa"/>
        <w:tblInd w:w="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945"/>
      </w:tblGrid>
      <w:tr w:rsidR="00BD534E" w:rsidRPr="001F3F83" w:rsidTr="0067485B">
        <w:trPr>
          <w:cantSplit/>
        </w:trPr>
        <w:tc>
          <w:tcPr>
            <w:tcW w:w="2694" w:type="dxa"/>
            <w:vAlign w:val="center"/>
          </w:tcPr>
          <w:p w:rsidR="00BD534E" w:rsidRPr="001F3F83" w:rsidRDefault="00BD534E" w:rsidP="0067485B">
            <w:pPr>
              <w:rPr>
                <w:rFonts w:ascii="Lucida Sans Unicode" w:hAnsi="Lucida Sans Unicode" w:cs="Lucida Sans Unicode"/>
                <w:color w:val="000080"/>
              </w:rPr>
            </w:pPr>
            <w:r w:rsidRPr="001F3F83">
              <w:rPr>
                <w:rFonts w:ascii="Lucida Sans Unicode" w:hAnsi="Lucida Sans Unicode" w:cs="Lucida Sans Unicode"/>
                <w:color w:val="000080"/>
              </w:rPr>
              <w:t>Persona que Elaboró</w:t>
            </w:r>
          </w:p>
        </w:tc>
        <w:tc>
          <w:tcPr>
            <w:tcW w:w="6945" w:type="dxa"/>
            <w:vAlign w:val="center"/>
          </w:tcPr>
          <w:p w:rsidR="00BD534E" w:rsidRPr="002E0517" w:rsidRDefault="001A3DB2" w:rsidP="005471BA">
            <w:pPr>
              <w:rPr>
                <w:rFonts w:ascii="Lucida Sans Unicode" w:hAnsi="Lucida Sans Unicode" w:cs="Lucida Sans Unicode"/>
                <w:color w:val="000080"/>
              </w:rPr>
            </w:pPr>
            <w:r>
              <w:rPr>
                <w:rFonts w:ascii="Lucida Sans Unicode" w:hAnsi="Lucida Sans Unicode" w:cs="Lucida Sans Unicode"/>
                <w:color w:val="000080"/>
              </w:rPr>
              <w:fldChar w:fldCharType="begin"/>
            </w:r>
            <w:r>
              <w:rPr>
                <w:rFonts w:ascii="Lucida Sans Unicode" w:hAnsi="Lucida Sans Unicode" w:cs="Lucida Sans Unicode"/>
                <w:color w:val="000080"/>
              </w:rPr>
              <w:instrText xml:space="preserve"> DOCPROPERTY  "Elaborado por"  \* MERGEFORMAT </w:instrText>
            </w:r>
            <w:r>
              <w:rPr>
                <w:rFonts w:ascii="Lucida Sans Unicode" w:hAnsi="Lucida Sans Unicode" w:cs="Lucida Sans Unicode"/>
                <w:color w:val="000080"/>
              </w:rPr>
              <w:fldChar w:fldCharType="separate"/>
            </w:r>
            <w:r>
              <w:rPr>
                <w:rFonts w:ascii="Lucida Sans Unicode" w:hAnsi="Lucida Sans Unicode" w:cs="Lucida Sans Unicode"/>
                <w:color w:val="000080"/>
              </w:rPr>
              <w:t>A</w:t>
            </w:r>
            <w:r>
              <w:rPr>
                <w:rFonts w:ascii="Lucida Sans Unicode" w:hAnsi="Lucida Sans Unicode" w:cs="Lucida Sans Unicode"/>
                <w:color w:val="000080"/>
              </w:rPr>
              <w:fldChar w:fldCharType="end"/>
            </w:r>
          </w:p>
        </w:tc>
      </w:tr>
    </w:tbl>
    <w:p w:rsidR="0065667A" w:rsidRDefault="0065667A">
      <w:pPr>
        <w:rPr>
          <w:rFonts w:ascii="Lucida Sans Unicode" w:hAnsi="Lucida Sans Unicode" w:cs="Lucida Sans Unicode"/>
          <w:b/>
          <w:color w:val="000080"/>
        </w:rPr>
      </w:pPr>
    </w:p>
    <w:p w:rsidR="0065667A" w:rsidRDefault="0065667A" w:rsidP="0065667A">
      <w:r>
        <w:br w:type="page"/>
      </w:r>
    </w:p>
    <w:p w:rsidR="000C58EB" w:rsidRPr="001F3F83" w:rsidRDefault="000C58EB">
      <w:pPr>
        <w:rPr>
          <w:rFonts w:ascii="Lucida Sans Unicode" w:hAnsi="Lucida Sans Unicode" w:cs="Lucida Sans Unicode"/>
          <w:color w:val="000080"/>
        </w:rPr>
      </w:pPr>
      <w:r w:rsidRPr="001F3F83">
        <w:rPr>
          <w:rFonts w:ascii="Lucida Sans Unicode" w:hAnsi="Lucida Sans Unicode" w:cs="Lucida Sans Unicode"/>
          <w:b/>
          <w:color w:val="000080"/>
        </w:rPr>
        <w:lastRenderedPageBreak/>
        <w:t>Nota:</w:t>
      </w:r>
      <w:r w:rsidRPr="001F3F83">
        <w:rPr>
          <w:rFonts w:ascii="Lucida Sans Unicode" w:hAnsi="Lucida Sans Unicode" w:cs="Lucida Sans Unicode"/>
          <w:color w:val="000080"/>
        </w:rPr>
        <w:t xml:space="preserve"> Cuando los puntos que se piden en el documento no intervienen en la aplicación a liberar favor de </w:t>
      </w:r>
      <w:r w:rsidR="00F96457" w:rsidRPr="001F3F83">
        <w:rPr>
          <w:rFonts w:ascii="Lucida Sans Unicode" w:hAnsi="Lucida Sans Unicode" w:cs="Lucida Sans Unicode"/>
          <w:color w:val="000080"/>
        </w:rPr>
        <w:t>escribir NO</w:t>
      </w:r>
      <w:r w:rsidRPr="001F3F83">
        <w:rPr>
          <w:rFonts w:ascii="Lucida Sans Unicode" w:hAnsi="Lucida Sans Unicode" w:cs="Lucida Sans Unicode"/>
          <w:b/>
          <w:color w:val="000080"/>
        </w:rPr>
        <w:t xml:space="preserve"> APLICA</w:t>
      </w:r>
      <w:r w:rsidRPr="001F3F83">
        <w:rPr>
          <w:rFonts w:ascii="Lucida Sans Unicode" w:hAnsi="Lucida Sans Unicode" w:cs="Lucida Sans Unicode"/>
          <w:color w:val="000080"/>
        </w:rPr>
        <w:t>.</w:t>
      </w:r>
    </w:p>
    <w:tbl>
      <w:tblPr>
        <w:tblW w:w="9639" w:type="dxa"/>
        <w:tblInd w:w="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945"/>
      </w:tblGrid>
      <w:tr w:rsidR="000C58EB" w:rsidRPr="001F3F83">
        <w:tc>
          <w:tcPr>
            <w:tcW w:w="2694" w:type="dxa"/>
            <w:shd w:val="pct25" w:color="auto" w:fill="FFFFFF"/>
            <w:vAlign w:val="center"/>
          </w:tcPr>
          <w:p w:rsidR="00446F6A" w:rsidRPr="001F3F83" w:rsidRDefault="00446F6A" w:rsidP="00446F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Lucida Sans Unicode" w:hAnsi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/>
                <w:b/>
                <w:color w:val="000080"/>
              </w:rPr>
              <w:t xml:space="preserve">Clave del Proyecto / </w:t>
            </w:r>
          </w:p>
          <w:p w:rsidR="000C58EB" w:rsidRPr="001F3F83" w:rsidRDefault="00446F6A" w:rsidP="00446F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Lucida Sans Unicode" w:hAnsi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/>
                <w:b/>
                <w:color w:val="000080"/>
              </w:rPr>
              <w:t>Núm. De Petición</w:t>
            </w:r>
          </w:p>
        </w:tc>
        <w:tc>
          <w:tcPr>
            <w:tcW w:w="6945" w:type="dxa"/>
            <w:shd w:val="pct25" w:color="auto" w:fill="FFFFFF"/>
            <w:vAlign w:val="center"/>
          </w:tcPr>
          <w:p w:rsidR="000C58EB" w:rsidRPr="001F3F83" w:rsidRDefault="000C58E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Lucida Sans Unicode" w:hAnsi="Lucida Sans Unicode"/>
                <w:b/>
                <w:color w:val="000080"/>
              </w:rPr>
            </w:pPr>
            <w:r w:rsidRPr="001F3F83">
              <w:rPr>
                <w:rFonts w:ascii="Lucida Sans Unicode" w:hAnsi="Lucida Sans Unicode"/>
                <w:b/>
                <w:color w:val="000080"/>
              </w:rPr>
              <w:t>Nombre del proyecto / Descripción de la Petición</w:t>
            </w:r>
          </w:p>
        </w:tc>
      </w:tr>
      <w:tr w:rsidR="000C58EB" w:rsidRPr="00155C92">
        <w:tc>
          <w:tcPr>
            <w:tcW w:w="2694" w:type="dxa"/>
            <w:vAlign w:val="center"/>
          </w:tcPr>
          <w:p w:rsidR="000C58EB" w:rsidRPr="002E0517" w:rsidRDefault="00A250EF" w:rsidP="00A419FB">
            <w:pPr>
              <w:jc w:val="center"/>
              <w:rPr>
                <w:b/>
                <w:color w:val="1F497D"/>
                <w:sz w:val="20"/>
                <w:szCs w:val="20"/>
              </w:rPr>
            </w:pPr>
            <w:r>
              <w:rPr>
                <w:b/>
                <w:color w:val="1F497D"/>
                <w:sz w:val="20"/>
                <w:szCs w:val="20"/>
              </w:rPr>
              <w:fldChar w:fldCharType="begin"/>
            </w:r>
            <w:r>
              <w:rPr>
                <w:b/>
                <w:color w:val="1F497D"/>
                <w:sz w:val="20"/>
                <w:szCs w:val="20"/>
              </w:rPr>
              <w:instrText xml:space="preserve"> DOCPROPERTY  "Clave del Proyecto"  \* MERGEFORMAT </w:instrText>
            </w:r>
            <w:r>
              <w:rPr>
                <w:b/>
                <w:color w:val="1F497D"/>
                <w:sz w:val="20"/>
                <w:szCs w:val="20"/>
              </w:rPr>
              <w:fldChar w:fldCharType="separate"/>
            </w:r>
            <w:r>
              <w:rPr>
                <w:b/>
                <w:color w:val="1F497D"/>
                <w:sz w:val="20"/>
                <w:szCs w:val="20"/>
              </w:rPr>
              <w:t>A</w:t>
            </w:r>
            <w:r>
              <w:rPr>
                <w:b/>
                <w:color w:val="1F497D"/>
                <w:sz w:val="20"/>
                <w:szCs w:val="20"/>
              </w:rPr>
              <w:fldChar w:fldCharType="end"/>
            </w:r>
          </w:p>
        </w:tc>
        <w:tc>
          <w:tcPr>
            <w:tcW w:w="6945" w:type="dxa"/>
            <w:vAlign w:val="center"/>
          </w:tcPr>
          <w:p w:rsidR="000C58EB" w:rsidRPr="00155C92" w:rsidRDefault="00A250EF" w:rsidP="00EE2C8D">
            <w:pPr>
              <w:jc w:val="center"/>
              <w:rPr>
                <w:rFonts w:ascii="Lucida Sans Unicode" w:hAnsi="Lucida Sans Unicode"/>
                <w:color w:val="000080"/>
              </w:rPr>
            </w:pPr>
            <w:r>
              <w:rPr>
                <w:rFonts w:ascii="Lucida Sans Unicode" w:hAnsi="Lucida Sans Unicode" w:cs="Lucida Sans Unicode"/>
                <w:color w:val="000080"/>
                <w:sz w:val="20"/>
                <w:szCs w:val="20"/>
              </w:rPr>
              <w:fldChar w:fldCharType="begin"/>
            </w:r>
            <w:r>
              <w:rPr>
                <w:rFonts w:ascii="Lucida Sans Unicode" w:hAnsi="Lucida Sans Unicode" w:cs="Lucida Sans Unicode"/>
                <w:color w:val="000080"/>
                <w:sz w:val="20"/>
                <w:szCs w:val="20"/>
              </w:rPr>
              <w:instrText xml:space="preserve"> DOCPROPERTY  "Nombre del Proyecto"  \* MERGEFORMAT </w:instrText>
            </w:r>
            <w:r>
              <w:rPr>
                <w:rFonts w:ascii="Lucida Sans Unicode" w:hAnsi="Lucida Sans Unicode" w:cs="Lucida Sans Unicode"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Lucida Sans Unicode" w:hAnsi="Lucida Sans Unicode" w:cs="Lucida Sans Unicode"/>
                <w:color w:val="000080"/>
                <w:sz w:val="20"/>
                <w:szCs w:val="20"/>
              </w:rPr>
              <w:t>A</w:t>
            </w:r>
            <w:r>
              <w:rPr>
                <w:rFonts w:ascii="Lucida Sans Unicode" w:hAnsi="Lucida Sans Unicode" w:cs="Lucida Sans Unicode"/>
                <w:color w:val="000080"/>
                <w:sz w:val="20"/>
                <w:szCs w:val="20"/>
              </w:rPr>
              <w:fldChar w:fldCharType="end"/>
            </w:r>
          </w:p>
        </w:tc>
      </w:tr>
    </w:tbl>
    <w:p w:rsidR="003B08AB" w:rsidRPr="00155C92" w:rsidRDefault="003B08AB">
      <w:pPr>
        <w:jc w:val="both"/>
        <w:rPr>
          <w:rFonts w:ascii="Lucida Sans Unicode" w:hAnsi="Lucida Sans Unicode" w:cs="Lucida Sans Unicode"/>
          <w:color w:val="000080"/>
        </w:rPr>
      </w:pPr>
    </w:p>
    <w:p w:rsidR="000C58EB" w:rsidRPr="001F3F83" w:rsidRDefault="004C6C8C">
      <w:pPr>
        <w:jc w:val="both"/>
        <w:rPr>
          <w:rFonts w:ascii="Lucida Sans Unicode" w:hAnsi="Lucida Sans Unicode" w:cs="Lucida Sans Unicode"/>
          <w:color w:val="000080"/>
        </w:rPr>
      </w:pPr>
      <w:r w:rsidRPr="001F3F83">
        <w:rPr>
          <w:rFonts w:ascii="Lucida Sans Unicode" w:hAnsi="Lucida Sans Unicode" w:cs="Lucida Sans Unicode"/>
          <w:color w:val="000080"/>
        </w:rPr>
        <w:fldChar w:fldCharType="begin">
          <w:ffData>
            <w:name w:val=""/>
            <w:enabled/>
            <w:calcOnExit w:val="0"/>
            <w:textInput>
              <w:default w:val="Documentar las evidencias para cada funcionalidad a probar definida en el plan de pruebas"/>
            </w:textInput>
          </w:ffData>
        </w:fldChar>
      </w:r>
      <w:r w:rsidRPr="001F3F83">
        <w:rPr>
          <w:rFonts w:ascii="Lucida Sans Unicode" w:hAnsi="Lucida Sans Unicode" w:cs="Lucida Sans Unicode"/>
          <w:color w:val="000080"/>
        </w:rPr>
        <w:instrText xml:space="preserve"> FORMTEXT </w:instrText>
      </w:r>
      <w:r w:rsidRPr="001F3F83">
        <w:rPr>
          <w:rFonts w:ascii="Lucida Sans Unicode" w:hAnsi="Lucida Sans Unicode" w:cs="Lucida Sans Unicode"/>
          <w:color w:val="000080"/>
        </w:rPr>
      </w:r>
      <w:r w:rsidRPr="001F3F83">
        <w:rPr>
          <w:rFonts w:ascii="Lucida Sans Unicode" w:hAnsi="Lucida Sans Unicode" w:cs="Lucida Sans Unicode"/>
          <w:color w:val="000080"/>
        </w:rPr>
        <w:fldChar w:fldCharType="separate"/>
      </w:r>
      <w:r w:rsidRPr="001F3F83">
        <w:rPr>
          <w:rFonts w:ascii="Lucida Sans Unicode" w:hAnsi="Lucida Sans Unicode" w:cs="Lucida Sans Unicode"/>
          <w:color w:val="000080"/>
        </w:rPr>
        <w:t>Documentar las evidencias para cada funcionalidad a probar definida en el plan de pruebas</w:t>
      </w:r>
      <w:r w:rsidRPr="001F3F83">
        <w:rPr>
          <w:rFonts w:ascii="Lucida Sans Unicode" w:hAnsi="Lucida Sans Unicode" w:cs="Lucida Sans Unicode"/>
          <w:color w:val="000080"/>
        </w:rPr>
        <w:fldChar w:fldCharType="end"/>
      </w:r>
    </w:p>
    <w:p w:rsidR="00992E03" w:rsidRDefault="000C58EB" w:rsidP="00992E03">
      <w:pPr>
        <w:shd w:val="pct25" w:color="FFFFFF" w:fill="FFFFFF"/>
        <w:spacing w:after="60" w:line="240" w:lineRule="atLeast"/>
        <w:jc w:val="both"/>
        <w:rPr>
          <w:rFonts w:ascii="Lucida Sans Unicode" w:hAnsi="Lucida Sans Unicode" w:cs="Lucida Sans Unicode"/>
          <w:b/>
          <w:color w:val="333399"/>
          <w:sz w:val="20"/>
        </w:rPr>
      </w:pPr>
      <w:r w:rsidRPr="001F3F83">
        <w:rPr>
          <w:rFonts w:ascii="Lucida Sans Unicode" w:hAnsi="Lucida Sans Unicode" w:cs="Lucida Sans Unicode"/>
          <w:b/>
          <w:color w:val="333399"/>
        </w:rPr>
        <w:t xml:space="preserve"> </w:t>
      </w:r>
    </w:p>
    <w:p w:rsidR="00BD7DB3" w:rsidRDefault="00BD7DB3" w:rsidP="00752E25">
      <w:pPr>
        <w:rPr>
          <w:rFonts w:ascii="Lucida Sans Unicode" w:hAnsi="Lucida Sans Unicode" w:cs="Lucida Sans Unicode"/>
          <w:b/>
          <w:color w:val="44546A" w:themeColor="text2"/>
          <w:sz w:val="20"/>
        </w:rPr>
      </w:pPr>
      <w:bookmarkStart w:id="0" w:name="_GoBack"/>
      <w:bookmarkEnd w:id="0"/>
    </w:p>
    <w:sectPr w:rsidR="00BD7DB3">
      <w:headerReference w:type="default" r:id="rId12"/>
      <w:footerReference w:type="default" r:id="rId13"/>
      <w:pgSz w:w="11907" w:h="16840" w:code="9"/>
      <w:pgMar w:top="1412" w:right="1134" w:bottom="1412" w:left="1134" w:header="561" w:footer="2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CE" w:rsidRDefault="000268CE">
      <w:r>
        <w:separator/>
      </w:r>
    </w:p>
  </w:endnote>
  <w:endnote w:type="continuationSeparator" w:id="0">
    <w:p w:rsidR="000268CE" w:rsidRDefault="0002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9"/>
      <w:gridCol w:w="4252"/>
      <w:gridCol w:w="2268"/>
    </w:tblGrid>
    <w:tr w:rsidR="00DB286A">
      <w:tc>
        <w:tcPr>
          <w:tcW w:w="3119" w:type="dxa"/>
        </w:tcPr>
        <w:p w:rsidR="00DB286A" w:rsidRPr="00B91C2B" w:rsidRDefault="00DB286A" w:rsidP="00E128F0">
          <w:pPr>
            <w:pStyle w:val="Piedepgina"/>
            <w:pBdr>
              <w:top w:val="none" w:sz="0" w:space="0" w:color="auto"/>
            </w:pBdr>
            <w:rPr>
              <w:rFonts w:ascii="Lucida Sans Unicode" w:hAnsi="Lucida Sans Unicode" w:cs="Lucida Sans Unicode"/>
              <w:color w:val="000080"/>
              <w:lang w:val="pt-BR"/>
            </w:rPr>
          </w:pPr>
          <w:r w:rsidRPr="00B91C2B">
            <w:rPr>
              <w:rFonts w:ascii="Lucida Sans Unicode" w:hAnsi="Lucida Sans Unicode" w:cs="Lucida Sans Unicode"/>
              <w:snapToGrid w:val="0"/>
              <w:color w:val="000080"/>
              <w:lang w:val="pt-BR" w:eastAsia="en-US"/>
            </w:rPr>
            <w:fldChar w:fldCharType="begin"/>
          </w:r>
          <w:r w:rsidRPr="00B91C2B">
            <w:rPr>
              <w:rFonts w:ascii="Lucida Sans Unicode" w:hAnsi="Lucida Sans Unicode" w:cs="Lucida Sans Unicode"/>
              <w:snapToGrid w:val="0"/>
              <w:color w:val="000080"/>
              <w:lang w:val="pt-BR" w:eastAsia="en-US"/>
            </w:rPr>
            <w:instrText xml:space="preserve"> FILENAME </w:instrText>
          </w:r>
          <w:r w:rsidRPr="00B91C2B">
            <w:rPr>
              <w:rFonts w:ascii="Lucida Sans Unicode" w:hAnsi="Lucida Sans Unicode" w:cs="Lucida Sans Unicode"/>
              <w:snapToGrid w:val="0"/>
              <w:color w:val="000080"/>
              <w:lang w:val="pt-BR" w:eastAsia="en-US"/>
            </w:rPr>
            <w:fldChar w:fldCharType="separate"/>
          </w:r>
          <w:r>
            <w:rPr>
              <w:rFonts w:ascii="Lucida Sans Unicode" w:hAnsi="Lucida Sans Unicode" w:cs="Lucida Sans Unicode"/>
              <w:noProof/>
              <w:snapToGrid w:val="0"/>
              <w:color w:val="000080"/>
              <w:lang w:val="pt-BR" w:eastAsia="en-US"/>
            </w:rPr>
            <w:t>FOR-OLC-502</w:t>
          </w:r>
          <w:r w:rsidRPr="00B91C2B">
            <w:rPr>
              <w:rFonts w:ascii="Lucida Sans Unicode" w:hAnsi="Lucida Sans Unicode" w:cs="Lucida Sans Unicode"/>
              <w:snapToGrid w:val="0"/>
              <w:color w:val="000080"/>
              <w:lang w:val="pt-BR" w:eastAsia="en-US"/>
            </w:rPr>
            <w:fldChar w:fldCharType="end"/>
          </w:r>
        </w:p>
      </w:tc>
      <w:tc>
        <w:tcPr>
          <w:tcW w:w="4252" w:type="dxa"/>
        </w:tcPr>
        <w:p w:rsidR="00DB286A" w:rsidRDefault="00DB286A">
          <w:pPr>
            <w:pStyle w:val="Piedepgina"/>
            <w:pBdr>
              <w:top w:val="none" w:sz="0" w:space="0" w:color="auto"/>
            </w:pBdr>
            <w:jc w:val="center"/>
            <w:rPr>
              <w:rFonts w:ascii="Lucida Sans Unicode" w:hAnsi="Lucida Sans Unicode" w:cs="Lucida Sans Unicode"/>
              <w:color w:val="000080"/>
            </w:rPr>
          </w:pPr>
        </w:p>
      </w:tc>
      <w:tc>
        <w:tcPr>
          <w:tcW w:w="2268" w:type="dxa"/>
        </w:tcPr>
        <w:p w:rsidR="00DB286A" w:rsidRDefault="00DB286A">
          <w:pPr>
            <w:pStyle w:val="Piedepgina"/>
            <w:pBdr>
              <w:top w:val="none" w:sz="0" w:space="0" w:color="auto"/>
            </w:pBdr>
            <w:jc w:val="right"/>
            <w:rPr>
              <w:rFonts w:ascii="Lucida Sans Unicode" w:hAnsi="Lucida Sans Unicode" w:cs="Lucida Sans Unicode"/>
              <w:color w:val="000080"/>
            </w:rPr>
          </w:pPr>
          <w:r>
            <w:rPr>
              <w:rFonts w:ascii="Lucida Sans Unicode" w:hAnsi="Lucida Sans Unicode" w:cs="Lucida Sans Unicode"/>
              <w:color w:val="000080"/>
            </w:rPr>
            <w:t xml:space="preserve">Página  </w:t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fldChar w:fldCharType="begin"/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instrText xml:space="preserve"> PAGE </w:instrText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fldChar w:fldCharType="separate"/>
          </w:r>
          <w:r w:rsidR="00314C36">
            <w:rPr>
              <w:rStyle w:val="Nmerodepgina"/>
              <w:rFonts w:ascii="Lucida Sans Unicode" w:hAnsi="Lucida Sans Unicode" w:cs="Lucida Sans Unicode"/>
              <w:noProof/>
              <w:color w:val="000080"/>
            </w:rPr>
            <w:t>2</w:t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fldChar w:fldCharType="end"/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t>/</w:t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fldChar w:fldCharType="begin"/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instrText xml:space="preserve"> NUMPAGES </w:instrText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fldChar w:fldCharType="separate"/>
          </w:r>
          <w:r w:rsidR="00314C36">
            <w:rPr>
              <w:rStyle w:val="Nmerodepgina"/>
              <w:rFonts w:ascii="Lucida Sans Unicode" w:hAnsi="Lucida Sans Unicode" w:cs="Lucida Sans Unicode"/>
              <w:noProof/>
              <w:color w:val="000080"/>
            </w:rPr>
            <w:t>2</w:t>
          </w:r>
          <w:r>
            <w:rPr>
              <w:rStyle w:val="Nmerodepgina"/>
              <w:rFonts w:ascii="Lucida Sans Unicode" w:hAnsi="Lucida Sans Unicode" w:cs="Lucida Sans Unicode"/>
              <w:color w:val="000080"/>
            </w:rPr>
            <w:fldChar w:fldCharType="end"/>
          </w:r>
        </w:p>
      </w:tc>
    </w:tr>
  </w:tbl>
  <w:p w:rsidR="00DB286A" w:rsidRDefault="00DB286A">
    <w:pPr>
      <w:pStyle w:val="Piedep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CE" w:rsidRDefault="000268CE">
      <w:r>
        <w:separator/>
      </w:r>
    </w:p>
  </w:footnote>
  <w:footnote w:type="continuationSeparator" w:id="0">
    <w:p w:rsidR="000268CE" w:rsidRDefault="00026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Look w:val="0000" w:firstRow="0" w:lastRow="0" w:firstColumn="0" w:lastColumn="0" w:noHBand="0" w:noVBand="0"/>
    </w:tblPr>
    <w:tblGrid>
      <w:gridCol w:w="2268"/>
      <w:gridCol w:w="5103"/>
      <w:gridCol w:w="2268"/>
    </w:tblGrid>
    <w:tr w:rsidR="00DB286A">
      <w:trPr>
        <w:cantSplit/>
        <w:trHeight w:val="537"/>
      </w:trPr>
      <w:tc>
        <w:tcPr>
          <w:tcW w:w="2268" w:type="dxa"/>
          <w:vMerge w:val="restart"/>
        </w:tcPr>
        <w:p w:rsidR="00DB286A" w:rsidRDefault="00197947" w:rsidP="007548C3">
          <w:pPr>
            <w:pStyle w:val="Encabezado"/>
            <w:pBdr>
              <w:bottom w:val="none" w:sz="0" w:space="0" w:color="auto"/>
            </w:pBdr>
            <w:spacing w:before="240"/>
            <w:ind w:left="-108"/>
            <w:rPr>
              <w:b/>
              <w:i/>
            </w:rPr>
          </w:pPr>
          <w:r>
            <w:rPr>
              <w:b/>
              <w:i/>
              <w:noProof/>
            </w:rPr>
            <w:drawing>
              <wp:inline distT="0" distB="0" distL="0" distR="0" wp14:anchorId="41CA46C7" wp14:editId="080A11BE">
                <wp:extent cx="1304925" cy="361950"/>
                <wp:effectExtent l="0" t="0" r="9525" b="0"/>
                <wp:docPr id="9" name="Imagen 9" descr="logoIsban_fondoB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Isban_fondoB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DB286A" w:rsidRDefault="00DB286A">
          <w:pPr>
            <w:pStyle w:val="Ttulo10"/>
            <w:spacing w:after="120"/>
            <w:jc w:val="center"/>
            <w:rPr>
              <w:rFonts w:ascii="Lucida Sans Unicode" w:hAnsi="Lucida Sans Unicode" w:cs="Lucida Sans Unicode"/>
              <w:color w:val="000080"/>
              <w:sz w:val="24"/>
            </w:rPr>
          </w:pPr>
          <w:r>
            <w:rPr>
              <w:rFonts w:ascii="Lucida Sans Unicode" w:hAnsi="Lucida Sans Unicode" w:cs="Lucida Sans Unicode"/>
              <w:color w:val="000080"/>
              <w:sz w:val="24"/>
            </w:rPr>
            <w:t xml:space="preserve">FORMATO </w:t>
          </w:r>
          <w:r>
            <w:rPr>
              <w:rFonts w:ascii="Lucida Sans Unicode" w:hAnsi="Lucida Sans Unicode" w:cs="Lucida Sans Unicode"/>
              <w:color w:val="000080"/>
              <w:sz w:val="24"/>
            </w:rPr>
            <w:fldChar w:fldCharType="begin"/>
          </w:r>
          <w:r>
            <w:rPr>
              <w:rFonts w:ascii="Lucida Sans Unicode" w:hAnsi="Lucida Sans Unicode" w:cs="Lucida Sans Unicode"/>
              <w:color w:val="000080"/>
              <w:sz w:val="24"/>
            </w:rPr>
            <w:instrText xml:space="preserve"> FILENAME </w:instrText>
          </w:r>
          <w:r>
            <w:rPr>
              <w:rFonts w:ascii="Lucida Sans Unicode" w:hAnsi="Lucida Sans Unicode" w:cs="Lucida Sans Unicode"/>
              <w:color w:val="000080"/>
              <w:sz w:val="24"/>
            </w:rPr>
            <w:fldChar w:fldCharType="separate"/>
          </w:r>
          <w:r w:rsidR="00EF50E0">
            <w:rPr>
              <w:rFonts w:ascii="Lucida Sans Unicode" w:hAnsi="Lucida Sans Unicode" w:cs="Lucida Sans Unicode"/>
              <w:noProof/>
              <w:color w:val="000080"/>
              <w:sz w:val="24"/>
            </w:rPr>
            <w:t>FOR-DES</w:t>
          </w:r>
          <w:r>
            <w:rPr>
              <w:rFonts w:ascii="Lucida Sans Unicode" w:hAnsi="Lucida Sans Unicode" w:cs="Lucida Sans Unicode"/>
              <w:noProof/>
              <w:color w:val="000080"/>
              <w:sz w:val="24"/>
            </w:rPr>
            <w:t>-502</w:t>
          </w:r>
          <w:r>
            <w:rPr>
              <w:rFonts w:ascii="Lucida Sans Unicode" w:hAnsi="Lucida Sans Unicode" w:cs="Lucida Sans Unicode"/>
              <w:color w:val="000080"/>
              <w:sz w:val="24"/>
            </w:rPr>
            <w:fldChar w:fldCharType="end"/>
          </w:r>
        </w:p>
        <w:p w:rsidR="00DB286A" w:rsidRPr="002A45FE" w:rsidRDefault="00197947" w:rsidP="00197947">
          <w:pPr>
            <w:pStyle w:val="Ttulo1"/>
            <w:numPr>
              <w:ilvl w:val="0"/>
              <w:numId w:val="0"/>
            </w:numPr>
            <w:spacing w:before="0" w:after="0"/>
            <w:jc w:val="center"/>
            <w:rPr>
              <w:rFonts w:ascii="Lucida Sans Unicode" w:hAnsi="Lucida Sans Unicode" w:cs="Lucida Sans Unicode"/>
              <w:bCs/>
              <w:iCs/>
              <w:color w:val="000080"/>
              <w:sz w:val="24"/>
            </w:rPr>
          </w:pPr>
          <w:r>
            <w:rPr>
              <w:rFonts w:ascii="Lucida Sans Unicode" w:hAnsi="Lucida Sans Unicode" w:cs="Lucida Sans Unicode"/>
              <w:bCs/>
              <w:iCs/>
              <w:color w:val="000080"/>
              <w:sz w:val="24"/>
            </w:rPr>
            <w:t>Evidencia de las Prueba</w:t>
          </w:r>
          <w:r w:rsidR="00DB286A">
            <w:rPr>
              <w:rFonts w:ascii="Lucida Sans Unicode" w:hAnsi="Lucida Sans Unicode" w:cs="Lucida Sans Unicode"/>
              <w:bCs/>
              <w:iCs/>
              <w:color w:val="000080"/>
              <w:sz w:val="24"/>
            </w:rPr>
            <w:t xml:space="preserve"> </w:t>
          </w:r>
          <w:r>
            <w:rPr>
              <w:rFonts w:ascii="Lucida Sans Unicode" w:hAnsi="Lucida Sans Unicode" w:cs="Lucida Sans Unicode"/>
              <w:bCs/>
              <w:iCs/>
              <w:color w:val="000080"/>
              <w:sz w:val="24"/>
            </w:rPr>
            <w:t>Unitaria</w:t>
          </w:r>
        </w:p>
      </w:tc>
      <w:tc>
        <w:tcPr>
          <w:tcW w:w="2268" w:type="dxa"/>
        </w:tcPr>
        <w:p w:rsidR="00DB286A" w:rsidRDefault="003977AC" w:rsidP="003A6EBA">
          <w:pPr>
            <w:pStyle w:val="Ttulo10"/>
            <w:spacing w:before="0" w:after="0"/>
            <w:rPr>
              <w:rFonts w:ascii="Lucida Sans Unicode" w:hAnsi="Lucida Sans Unicode" w:cs="Lucida Sans Unicode"/>
              <w:b w:val="0"/>
              <w:color w:val="000080"/>
              <w:sz w:val="20"/>
            </w:rPr>
          </w:pPr>
          <w:r>
            <w:rPr>
              <w:rFonts w:ascii="Lucida Sans Unicode" w:hAnsi="Lucida Sans Unicode" w:cs="Lucida Sans Unicode"/>
              <w:b w:val="0"/>
              <w:color w:val="000080"/>
              <w:sz w:val="20"/>
            </w:rPr>
            <w:t>Autor:</w:t>
          </w:r>
          <w:r w:rsidR="003A6EBA">
            <w:rPr>
              <w:rFonts w:ascii="Lucida Sans Unicode" w:hAnsi="Lucida Sans Unicode" w:cs="Lucida Sans Unicode"/>
              <w:b w:val="0"/>
              <w:color w:val="000080"/>
              <w:sz w:val="20"/>
            </w:rPr>
            <w:t xml:space="preserve"> </w:t>
          </w:r>
          <w:r w:rsidR="003A6EBA">
            <w:rPr>
              <w:rFonts w:ascii="Lucida Sans Unicode" w:hAnsi="Lucida Sans Unicode" w:cs="Lucida Sans Unicode"/>
              <w:b w:val="0"/>
              <w:color w:val="000080"/>
              <w:sz w:val="20"/>
            </w:rPr>
            <w:fldChar w:fldCharType="begin"/>
          </w:r>
          <w:r w:rsidR="003A6EBA">
            <w:rPr>
              <w:rFonts w:ascii="Lucida Sans Unicode" w:hAnsi="Lucida Sans Unicode" w:cs="Lucida Sans Unicode"/>
              <w:b w:val="0"/>
              <w:color w:val="000080"/>
              <w:sz w:val="20"/>
            </w:rPr>
            <w:instrText xml:space="preserve"> DOCPROPERTY  _Author  \* MERGEFORMAT </w:instrText>
          </w:r>
          <w:r w:rsidR="003A6EBA">
            <w:rPr>
              <w:rFonts w:ascii="Lucida Sans Unicode" w:hAnsi="Lucida Sans Unicode" w:cs="Lucida Sans Unicode"/>
              <w:b w:val="0"/>
              <w:color w:val="000080"/>
              <w:sz w:val="20"/>
            </w:rPr>
            <w:fldChar w:fldCharType="separate"/>
          </w:r>
          <w:r w:rsidR="003A6EBA">
            <w:rPr>
              <w:rFonts w:ascii="Lucida Sans Unicode" w:hAnsi="Lucida Sans Unicode" w:cs="Lucida Sans Unicode"/>
              <w:b w:val="0"/>
              <w:color w:val="000080"/>
              <w:sz w:val="20"/>
            </w:rPr>
            <w:t>Metodología y Procesos</w:t>
          </w:r>
          <w:r w:rsidR="003A6EBA">
            <w:rPr>
              <w:rFonts w:ascii="Lucida Sans Unicode" w:hAnsi="Lucida Sans Unicode" w:cs="Lucida Sans Unicode"/>
              <w:b w:val="0"/>
              <w:color w:val="000080"/>
              <w:sz w:val="20"/>
            </w:rPr>
            <w:fldChar w:fldCharType="end"/>
          </w:r>
        </w:p>
      </w:tc>
    </w:tr>
    <w:tr w:rsidR="00DB286A">
      <w:trPr>
        <w:cantSplit/>
        <w:trHeight w:val="303"/>
      </w:trPr>
      <w:tc>
        <w:tcPr>
          <w:tcW w:w="2268" w:type="dxa"/>
          <w:vMerge/>
        </w:tcPr>
        <w:p w:rsidR="00DB286A" w:rsidRDefault="00DB286A">
          <w:pPr>
            <w:pStyle w:val="Encabezado"/>
            <w:pBdr>
              <w:bottom w:val="none" w:sz="0" w:space="0" w:color="auto"/>
            </w:pBdr>
            <w:spacing w:before="120"/>
          </w:pPr>
        </w:p>
      </w:tc>
      <w:tc>
        <w:tcPr>
          <w:tcW w:w="5103" w:type="dxa"/>
          <w:vMerge/>
        </w:tcPr>
        <w:p w:rsidR="00DB286A" w:rsidRDefault="00DB286A">
          <w:pPr>
            <w:pStyle w:val="Ttulo10"/>
            <w:spacing w:before="0" w:after="0"/>
            <w:jc w:val="center"/>
            <w:rPr>
              <w:rFonts w:ascii="Lucida Sans Unicode" w:hAnsi="Lucida Sans Unicode" w:cs="Lucida Sans Unicode"/>
              <w:color w:val="000080"/>
              <w:sz w:val="20"/>
            </w:rPr>
          </w:pPr>
        </w:p>
      </w:tc>
      <w:tc>
        <w:tcPr>
          <w:tcW w:w="2268" w:type="dxa"/>
        </w:tcPr>
        <w:p w:rsidR="00DB286A" w:rsidRDefault="00DB286A" w:rsidP="001B5DEC">
          <w:pPr>
            <w:pStyle w:val="Ttulo10"/>
            <w:spacing w:before="0" w:after="0"/>
            <w:rPr>
              <w:rFonts w:ascii="Lucida Sans Unicode" w:hAnsi="Lucida Sans Unicode" w:cs="Lucida Sans Unicode"/>
              <w:b w:val="0"/>
              <w:color w:val="000080"/>
              <w:sz w:val="20"/>
            </w:rPr>
          </w:pPr>
          <w:proofErr w:type="spellStart"/>
          <w:r>
            <w:rPr>
              <w:rFonts w:ascii="Lucida Sans Unicode" w:hAnsi="Lucida Sans Unicode" w:cs="Lucida Sans Unicode"/>
              <w:b w:val="0"/>
              <w:color w:val="000080"/>
              <w:sz w:val="20"/>
            </w:rPr>
            <w:t>Release</w:t>
          </w:r>
          <w:proofErr w:type="spellEnd"/>
          <w:r>
            <w:rPr>
              <w:rFonts w:ascii="Lucida Sans Unicode" w:hAnsi="Lucida Sans Unicode" w:cs="Lucida Sans Unicode"/>
              <w:b w:val="0"/>
              <w:color w:val="000080"/>
              <w:sz w:val="20"/>
            </w:rPr>
            <w:t xml:space="preserve">: </w:t>
          </w:r>
          <w:r w:rsidR="001B5DEC">
            <w:rPr>
              <w:rFonts w:ascii="Lucida Sans Unicode" w:hAnsi="Lucida Sans Unicode" w:cs="Lucida Sans Unicode"/>
              <w:b w:val="0"/>
              <w:color w:val="000080"/>
              <w:sz w:val="20"/>
            </w:rPr>
            <w:fldChar w:fldCharType="begin"/>
          </w:r>
          <w:r w:rsidR="001B5DEC">
            <w:rPr>
              <w:rFonts w:ascii="Lucida Sans Unicode" w:hAnsi="Lucida Sans Unicode" w:cs="Lucida Sans Unicode"/>
              <w:b w:val="0"/>
              <w:color w:val="000080"/>
              <w:sz w:val="20"/>
            </w:rPr>
            <w:instrText xml:space="preserve"> DOCPROPERTY  Release  \* MERGEFORMAT </w:instrText>
          </w:r>
          <w:r w:rsidR="001B5DEC">
            <w:rPr>
              <w:rFonts w:ascii="Lucida Sans Unicode" w:hAnsi="Lucida Sans Unicode" w:cs="Lucida Sans Unicode"/>
              <w:b w:val="0"/>
              <w:color w:val="000080"/>
              <w:sz w:val="20"/>
            </w:rPr>
            <w:fldChar w:fldCharType="separate"/>
          </w:r>
          <w:r w:rsidR="001B5DEC">
            <w:rPr>
              <w:rFonts w:ascii="Lucida Sans Unicode" w:hAnsi="Lucida Sans Unicode" w:cs="Lucida Sans Unicode"/>
              <w:b w:val="0"/>
              <w:color w:val="000080"/>
              <w:sz w:val="20"/>
            </w:rPr>
            <w:t xml:space="preserve"> 1.0</w:t>
          </w:r>
          <w:r w:rsidR="001B5DEC">
            <w:rPr>
              <w:rFonts w:ascii="Lucida Sans Unicode" w:hAnsi="Lucida Sans Unicode" w:cs="Lucida Sans Unicode"/>
              <w:b w:val="0"/>
              <w:color w:val="000080"/>
              <w:sz w:val="20"/>
            </w:rPr>
            <w:fldChar w:fldCharType="end"/>
          </w:r>
        </w:p>
      </w:tc>
    </w:tr>
  </w:tbl>
  <w:p w:rsidR="00DB286A" w:rsidRDefault="00DB286A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AC21FB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</w:pPr>
      <w:rPr>
        <w:rFonts w:ascii="Lucida Sans Unicode" w:hAnsi="Lucida Sans Unicode" w:cs="Lucida Sans Unicode" w:hint="default"/>
        <w:color w:val="00008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EA624444"/>
    <w:lvl w:ilvl="0">
      <w:numFmt w:val="bullet"/>
      <w:lvlText w:val="*"/>
      <w:lvlJc w:val="left"/>
    </w:lvl>
  </w:abstractNum>
  <w:abstractNum w:abstractNumId="2" w15:restartNumberingAfterBreak="0">
    <w:nsid w:val="0000137C"/>
    <w:multiLevelType w:val="multilevel"/>
    <w:tmpl w:val="00000001"/>
    <w:name w:val="HTML-List%d1"/>
    <w:lvl w:ilvl="0">
      <w:start w:val="1"/>
      <w:numFmt w:val="bullet"/>
      <w:lvlText w:val="·"/>
      <w:lvlJc w:val="left"/>
      <w:rPr>
        <w:rFonts w:ascii="Symbol" w:hAnsi="Symbol"/>
        <w:sz w:val="16"/>
      </w:rPr>
    </w:lvl>
    <w:lvl w:ilvl="1">
      <w:start w:val="1"/>
      <w:numFmt w:val="bullet"/>
      <w:lvlText w:val="·"/>
      <w:lvlJc w:val="left"/>
      <w:rPr>
        <w:rFonts w:ascii="Symbol" w:hAnsi="Symbol"/>
        <w:sz w:val="16"/>
      </w:rPr>
    </w:lvl>
    <w:lvl w:ilvl="2">
      <w:start w:val="1"/>
      <w:numFmt w:val="bullet"/>
      <w:lvlText w:val="·"/>
      <w:lvlJc w:val="left"/>
      <w:rPr>
        <w:rFonts w:ascii="Symbol" w:hAnsi="Symbol"/>
        <w:sz w:val="16"/>
      </w:rPr>
    </w:lvl>
    <w:lvl w:ilvl="3">
      <w:start w:val="1"/>
      <w:numFmt w:val="bullet"/>
      <w:lvlText w:val="·"/>
      <w:lvlJc w:val="left"/>
      <w:rPr>
        <w:rFonts w:ascii="Symbol" w:hAnsi="Symbol"/>
        <w:sz w:val="16"/>
      </w:rPr>
    </w:lvl>
    <w:lvl w:ilvl="4">
      <w:start w:val="1"/>
      <w:numFmt w:val="bullet"/>
      <w:lvlText w:val="·"/>
      <w:lvlJc w:val="left"/>
      <w:rPr>
        <w:rFonts w:ascii="Symbol" w:hAnsi="Symbol"/>
        <w:sz w:val="16"/>
      </w:rPr>
    </w:lvl>
    <w:lvl w:ilvl="5">
      <w:start w:val="1"/>
      <w:numFmt w:val="bullet"/>
      <w:lvlText w:val="·"/>
      <w:lvlJc w:val="left"/>
      <w:rPr>
        <w:rFonts w:ascii="Symbol" w:hAnsi="Symbol"/>
        <w:sz w:val="16"/>
      </w:rPr>
    </w:lvl>
    <w:lvl w:ilvl="6">
      <w:start w:val="1"/>
      <w:numFmt w:val="bullet"/>
      <w:lvlText w:val="·"/>
      <w:lvlJc w:val="left"/>
      <w:rPr>
        <w:rFonts w:ascii="Symbol" w:hAnsi="Symbol"/>
        <w:sz w:val="16"/>
      </w:rPr>
    </w:lvl>
    <w:lvl w:ilvl="7">
      <w:start w:val="1"/>
      <w:numFmt w:val="bullet"/>
      <w:lvlText w:val="·"/>
      <w:lvlJc w:val="left"/>
      <w:rPr>
        <w:rFonts w:ascii="Symbol" w:hAnsi="Symbol"/>
        <w:sz w:val="16"/>
      </w:rPr>
    </w:lvl>
    <w:lvl w:ilvl="8">
      <w:start w:val="1"/>
      <w:numFmt w:val="bullet"/>
      <w:lvlText w:val="·"/>
      <w:lvlJc w:val="left"/>
      <w:rPr>
        <w:rFonts w:ascii="Symbol" w:hAnsi="Symbol"/>
        <w:sz w:val="16"/>
      </w:rPr>
    </w:lvl>
  </w:abstractNum>
  <w:abstractNum w:abstractNumId="3" w15:restartNumberingAfterBreak="0">
    <w:nsid w:val="0000324B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/>
        <w:sz w:val="16"/>
      </w:rPr>
    </w:lvl>
    <w:lvl w:ilvl="1">
      <w:start w:val="1"/>
      <w:numFmt w:val="bullet"/>
      <w:lvlText w:val="·"/>
      <w:lvlJc w:val="left"/>
      <w:rPr>
        <w:rFonts w:ascii="Symbol" w:hAnsi="Symbol"/>
        <w:sz w:val="16"/>
      </w:rPr>
    </w:lvl>
    <w:lvl w:ilvl="2">
      <w:start w:val="1"/>
      <w:numFmt w:val="bullet"/>
      <w:lvlText w:val="·"/>
      <w:lvlJc w:val="left"/>
      <w:rPr>
        <w:rFonts w:ascii="Symbol" w:hAnsi="Symbol"/>
        <w:sz w:val="16"/>
      </w:rPr>
    </w:lvl>
    <w:lvl w:ilvl="3">
      <w:start w:val="1"/>
      <w:numFmt w:val="bullet"/>
      <w:lvlText w:val="·"/>
      <w:lvlJc w:val="left"/>
      <w:rPr>
        <w:rFonts w:ascii="Symbol" w:hAnsi="Symbol"/>
        <w:sz w:val="16"/>
      </w:rPr>
    </w:lvl>
    <w:lvl w:ilvl="4">
      <w:start w:val="1"/>
      <w:numFmt w:val="bullet"/>
      <w:lvlText w:val="·"/>
      <w:lvlJc w:val="left"/>
      <w:rPr>
        <w:rFonts w:ascii="Symbol" w:hAnsi="Symbol"/>
        <w:sz w:val="16"/>
      </w:rPr>
    </w:lvl>
    <w:lvl w:ilvl="5">
      <w:start w:val="1"/>
      <w:numFmt w:val="bullet"/>
      <w:lvlText w:val="·"/>
      <w:lvlJc w:val="left"/>
      <w:rPr>
        <w:rFonts w:ascii="Symbol" w:hAnsi="Symbol"/>
        <w:sz w:val="16"/>
      </w:rPr>
    </w:lvl>
    <w:lvl w:ilvl="6">
      <w:start w:val="1"/>
      <w:numFmt w:val="bullet"/>
      <w:lvlText w:val="·"/>
      <w:lvlJc w:val="left"/>
      <w:rPr>
        <w:rFonts w:ascii="Symbol" w:hAnsi="Symbol"/>
        <w:sz w:val="16"/>
      </w:rPr>
    </w:lvl>
    <w:lvl w:ilvl="7">
      <w:start w:val="1"/>
      <w:numFmt w:val="bullet"/>
      <w:lvlText w:val="·"/>
      <w:lvlJc w:val="left"/>
      <w:rPr>
        <w:rFonts w:ascii="Symbol" w:hAnsi="Symbol"/>
        <w:sz w:val="16"/>
      </w:rPr>
    </w:lvl>
    <w:lvl w:ilvl="8">
      <w:start w:val="1"/>
      <w:numFmt w:val="bullet"/>
      <w:lvlText w:val="·"/>
      <w:lvlJc w:val="left"/>
      <w:rPr>
        <w:rFonts w:ascii="Symbol" w:hAnsi="Symbol"/>
        <w:sz w:val="16"/>
      </w:rPr>
    </w:lvl>
  </w:abstractNum>
  <w:abstractNum w:abstractNumId="4" w15:restartNumberingAfterBreak="0">
    <w:nsid w:val="00003253"/>
    <w:multiLevelType w:val="multilevel"/>
    <w:tmpl w:val="00000002"/>
    <w:name w:val="HTML-List%d2"/>
    <w:lvl w:ilvl="0">
      <w:start w:val="1"/>
      <w:numFmt w:val="bullet"/>
      <w:lvlText w:val="·"/>
      <w:lvlJc w:val="left"/>
      <w:rPr>
        <w:rFonts w:ascii="Symbol" w:hAnsi="Symbol"/>
        <w:sz w:val="16"/>
      </w:rPr>
    </w:lvl>
    <w:lvl w:ilvl="1">
      <w:start w:val="1"/>
      <w:numFmt w:val="bullet"/>
      <w:lvlText w:val="·"/>
      <w:lvlJc w:val="left"/>
      <w:rPr>
        <w:rFonts w:ascii="Symbol" w:hAnsi="Symbol"/>
        <w:sz w:val="16"/>
      </w:rPr>
    </w:lvl>
    <w:lvl w:ilvl="2">
      <w:start w:val="1"/>
      <w:numFmt w:val="bullet"/>
      <w:lvlText w:val="·"/>
      <w:lvlJc w:val="left"/>
      <w:rPr>
        <w:rFonts w:ascii="Symbol" w:hAnsi="Symbol"/>
        <w:sz w:val="16"/>
      </w:rPr>
    </w:lvl>
    <w:lvl w:ilvl="3">
      <w:start w:val="1"/>
      <w:numFmt w:val="bullet"/>
      <w:lvlText w:val="·"/>
      <w:lvlJc w:val="left"/>
      <w:rPr>
        <w:rFonts w:ascii="Symbol" w:hAnsi="Symbol"/>
        <w:sz w:val="16"/>
      </w:rPr>
    </w:lvl>
    <w:lvl w:ilvl="4">
      <w:start w:val="1"/>
      <w:numFmt w:val="bullet"/>
      <w:lvlText w:val="·"/>
      <w:lvlJc w:val="left"/>
      <w:rPr>
        <w:rFonts w:ascii="Symbol" w:hAnsi="Symbol"/>
        <w:sz w:val="16"/>
      </w:rPr>
    </w:lvl>
    <w:lvl w:ilvl="5">
      <w:start w:val="1"/>
      <w:numFmt w:val="bullet"/>
      <w:lvlText w:val="·"/>
      <w:lvlJc w:val="left"/>
      <w:rPr>
        <w:rFonts w:ascii="Symbol" w:hAnsi="Symbol"/>
        <w:sz w:val="16"/>
      </w:rPr>
    </w:lvl>
    <w:lvl w:ilvl="6">
      <w:start w:val="1"/>
      <w:numFmt w:val="bullet"/>
      <w:lvlText w:val="·"/>
      <w:lvlJc w:val="left"/>
      <w:rPr>
        <w:rFonts w:ascii="Symbol" w:hAnsi="Symbol"/>
        <w:sz w:val="16"/>
      </w:rPr>
    </w:lvl>
    <w:lvl w:ilvl="7">
      <w:start w:val="1"/>
      <w:numFmt w:val="bullet"/>
      <w:lvlText w:val="·"/>
      <w:lvlJc w:val="left"/>
      <w:rPr>
        <w:rFonts w:ascii="Symbol" w:hAnsi="Symbol"/>
        <w:sz w:val="16"/>
      </w:rPr>
    </w:lvl>
    <w:lvl w:ilvl="8">
      <w:start w:val="1"/>
      <w:numFmt w:val="bullet"/>
      <w:lvlText w:val="·"/>
      <w:lvlJc w:val="left"/>
      <w:rPr>
        <w:rFonts w:ascii="Symbol" w:hAnsi="Symbol"/>
        <w:sz w:val="16"/>
      </w:rPr>
    </w:lvl>
  </w:abstractNum>
  <w:abstractNum w:abstractNumId="5" w15:restartNumberingAfterBreak="0">
    <w:nsid w:val="00009BEA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6" w15:restartNumberingAfterBreak="0">
    <w:nsid w:val="00009BFA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7" w15:restartNumberingAfterBreak="0">
    <w:nsid w:val="0000CBF9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8" w15:restartNumberingAfterBreak="0">
    <w:nsid w:val="0000CBFA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9" w15:restartNumberingAfterBreak="0">
    <w:nsid w:val="012C1ACA"/>
    <w:multiLevelType w:val="hybridMultilevel"/>
    <w:tmpl w:val="CF8269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A9D3731"/>
    <w:multiLevelType w:val="singleLevel"/>
    <w:tmpl w:val="1A0EFF7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222B21"/>
    <w:multiLevelType w:val="hybridMultilevel"/>
    <w:tmpl w:val="CF8269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E711A5B"/>
    <w:multiLevelType w:val="multilevel"/>
    <w:tmpl w:val="8B167274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1FE67312"/>
    <w:multiLevelType w:val="multilevel"/>
    <w:tmpl w:val="5DB07BFA"/>
    <w:lvl w:ilvl="0">
      <w:start w:val="1"/>
      <w:numFmt w:val="decimal"/>
      <w:pStyle w:val="ndice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1FFF2A7E"/>
    <w:multiLevelType w:val="hybridMultilevel"/>
    <w:tmpl w:val="CF8269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1CD662A"/>
    <w:multiLevelType w:val="multilevel"/>
    <w:tmpl w:val="6002A8DE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 w15:restartNumberingAfterBreak="0">
    <w:nsid w:val="23FD58BA"/>
    <w:multiLevelType w:val="hybridMultilevel"/>
    <w:tmpl w:val="4EFA59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6157F"/>
    <w:multiLevelType w:val="hybridMultilevel"/>
    <w:tmpl w:val="7CCAE80C"/>
    <w:lvl w:ilvl="0" w:tplc="E9DAEA06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9EA4911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A6866C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38EF70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BA0195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6067C4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A6A28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78D4E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60A7AD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852147"/>
    <w:multiLevelType w:val="singleLevel"/>
    <w:tmpl w:val="B55C13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2725734F"/>
    <w:multiLevelType w:val="singleLevel"/>
    <w:tmpl w:val="B55C13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27552C0E"/>
    <w:multiLevelType w:val="hybridMultilevel"/>
    <w:tmpl w:val="C6D45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91332"/>
    <w:multiLevelType w:val="hybridMultilevel"/>
    <w:tmpl w:val="21AE5E2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B5E39"/>
    <w:multiLevelType w:val="singleLevel"/>
    <w:tmpl w:val="047EA546"/>
    <w:lvl w:ilvl="0">
      <w:start w:val="1"/>
      <w:numFmt w:val="lowerLetter"/>
      <w:lvlText w:val="%1.)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</w:abstractNum>
  <w:abstractNum w:abstractNumId="23" w15:restartNumberingAfterBreak="0">
    <w:nsid w:val="41BF771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4" w15:restartNumberingAfterBreak="0">
    <w:nsid w:val="469E5E7D"/>
    <w:multiLevelType w:val="hybridMultilevel"/>
    <w:tmpl w:val="05AAAF3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AC2D22"/>
    <w:multiLevelType w:val="hybridMultilevel"/>
    <w:tmpl w:val="61EE84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6" w15:restartNumberingAfterBreak="0">
    <w:nsid w:val="4D446CD8"/>
    <w:multiLevelType w:val="hybridMultilevel"/>
    <w:tmpl w:val="CF8269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9123F35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1037BBD"/>
    <w:multiLevelType w:val="multilevel"/>
    <w:tmpl w:val="58589DFC"/>
    <w:lvl w:ilvl="0">
      <w:start w:val="1"/>
      <w:numFmt w:val="decimal"/>
      <w:pStyle w:val="ndice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9" w15:restartNumberingAfterBreak="0">
    <w:nsid w:val="736E1C31"/>
    <w:multiLevelType w:val="hybridMultilevel"/>
    <w:tmpl w:val="63B455A8"/>
    <w:lvl w:ilvl="0" w:tplc="2556DF2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710E9D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92C682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F4A83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D2A4F6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86764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D6A63A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482251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17AD63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72102B"/>
    <w:multiLevelType w:val="hybridMultilevel"/>
    <w:tmpl w:val="F77E20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3"/>
  </w:num>
  <w:num w:numId="4">
    <w:abstractNumId w:val="12"/>
  </w:num>
  <w:num w:numId="5">
    <w:abstractNumId w:val="22"/>
  </w:num>
  <w:num w:numId="6">
    <w:abstractNumId w:val="29"/>
  </w:num>
  <w:num w:numId="7">
    <w:abstractNumId w:val="17"/>
  </w:num>
  <w:num w:numId="8">
    <w:abstractNumId w:val="18"/>
  </w:num>
  <w:num w:numId="9">
    <w:abstractNumId w:val="19"/>
  </w:num>
  <w:num w:numId="10">
    <w:abstractNumId w:val="27"/>
  </w:num>
  <w:num w:numId="11">
    <w:abstractNumId w:val="10"/>
  </w:num>
  <w:num w:numId="12">
    <w:abstractNumId w:val="24"/>
  </w:num>
  <w:num w:numId="13">
    <w:abstractNumId w:val="25"/>
  </w:num>
  <w:num w:numId="14">
    <w:abstractNumId w:val="20"/>
  </w:num>
  <w:num w:numId="15">
    <w:abstractNumId w:val="23"/>
  </w:num>
  <w:num w:numId="16">
    <w:abstractNumId w:val="0"/>
  </w:num>
  <w:num w:numId="17">
    <w:abstractNumId w:val="26"/>
  </w:num>
  <w:num w:numId="18">
    <w:abstractNumId w:val="9"/>
  </w:num>
  <w:num w:numId="19">
    <w:abstractNumId w:val="11"/>
  </w:num>
  <w:num w:numId="20">
    <w:abstractNumId w:val="14"/>
  </w:num>
  <w:num w:numId="21">
    <w:abstractNumId w:val="15"/>
  </w:num>
  <w:num w:numId="22">
    <w:abstractNumId w:val="30"/>
  </w:num>
  <w:num w:numId="23">
    <w:abstractNumId w:val="16"/>
  </w:num>
  <w:num w:numId="24">
    <w:abstractNumId w:val="21"/>
  </w:num>
  <w:num w:numId="25">
    <w:abstractNumId w:val="2"/>
  </w:num>
  <w:num w:numId="2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7">
    <w:abstractNumId w:val="3"/>
  </w:num>
  <w:num w:numId="28">
    <w:abstractNumId w:val="4"/>
  </w:num>
  <w:num w:numId="29">
    <w:abstractNumId w:val="7"/>
  </w:num>
  <w:num w:numId="30">
    <w:abstractNumId w:val="8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BIA_Accounting, Financial Report versión tras casque.doc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0C58EB"/>
    <w:rsid w:val="000005FE"/>
    <w:rsid w:val="00000C09"/>
    <w:rsid w:val="0000143E"/>
    <w:rsid w:val="00002416"/>
    <w:rsid w:val="00003D26"/>
    <w:rsid w:val="00006452"/>
    <w:rsid w:val="000074A4"/>
    <w:rsid w:val="00010369"/>
    <w:rsid w:val="00010A8E"/>
    <w:rsid w:val="0001283F"/>
    <w:rsid w:val="00013FC8"/>
    <w:rsid w:val="00014769"/>
    <w:rsid w:val="00014CC7"/>
    <w:rsid w:val="00016318"/>
    <w:rsid w:val="000216DD"/>
    <w:rsid w:val="00021EB6"/>
    <w:rsid w:val="000220F7"/>
    <w:rsid w:val="00022412"/>
    <w:rsid w:val="0002277E"/>
    <w:rsid w:val="000248AA"/>
    <w:rsid w:val="00024E60"/>
    <w:rsid w:val="000255CD"/>
    <w:rsid w:val="00025694"/>
    <w:rsid w:val="00025C19"/>
    <w:rsid w:val="000268CE"/>
    <w:rsid w:val="00026DDC"/>
    <w:rsid w:val="0002707C"/>
    <w:rsid w:val="000271D8"/>
    <w:rsid w:val="000301C7"/>
    <w:rsid w:val="00031D2B"/>
    <w:rsid w:val="0003286A"/>
    <w:rsid w:val="00033016"/>
    <w:rsid w:val="00033C54"/>
    <w:rsid w:val="0003454A"/>
    <w:rsid w:val="00034829"/>
    <w:rsid w:val="00035B05"/>
    <w:rsid w:val="000374B4"/>
    <w:rsid w:val="0003752C"/>
    <w:rsid w:val="00041D69"/>
    <w:rsid w:val="00042B71"/>
    <w:rsid w:val="00043DE0"/>
    <w:rsid w:val="0004467E"/>
    <w:rsid w:val="00045959"/>
    <w:rsid w:val="00047BB6"/>
    <w:rsid w:val="0005270D"/>
    <w:rsid w:val="00052A6B"/>
    <w:rsid w:val="00052B96"/>
    <w:rsid w:val="00052D66"/>
    <w:rsid w:val="00053417"/>
    <w:rsid w:val="000539A0"/>
    <w:rsid w:val="00053A63"/>
    <w:rsid w:val="00053B69"/>
    <w:rsid w:val="00053BE1"/>
    <w:rsid w:val="00055B18"/>
    <w:rsid w:val="00056689"/>
    <w:rsid w:val="00056928"/>
    <w:rsid w:val="00056D79"/>
    <w:rsid w:val="0005763D"/>
    <w:rsid w:val="00060BF2"/>
    <w:rsid w:val="000611C3"/>
    <w:rsid w:val="00064033"/>
    <w:rsid w:val="0006516A"/>
    <w:rsid w:val="000657D4"/>
    <w:rsid w:val="00065AA1"/>
    <w:rsid w:val="00065DCE"/>
    <w:rsid w:val="00065E7B"/>
    <w:rsid w:val="00066699"/>
    <w:rsid w:val="000705E0"/>
    <w:rsid w:val="0007105B"/>
    <w:rsid w:val="00073E86"/>
    <w:rsid w:val="00075246"/>
    <w:rsid w:val="000777DA"/>
    <w:rsid w:val="000803CA"/>
    <w:rsid w:val="00081CE6"/>
    <w:rsid w:val="00084D88"/>
    <w:rsid w:val="000856A6"/>
    <w:rsid w:val="000856FD"/>
    <w:rsid w:val="000863AD"/>
    <w:rsid w:val="0008651C"/>
    <w:rsid w:val="00090540"/>
    <w:rsid w:val="0009444D"/>
    <w:rsid w:val="0009480B"/>
    <w:rsid w:val="00095A00"/>
    <w:rsid w:val="0009635C"/>
    <w:rsid w:val="00096CA5"/>
    <w:rsid w:val="000A10E9"/>
    <w:rsid w:val="000A2E28"/>
    <w:rsid w:val="000A2E34"/>
    <w:rsid w:val="000A41B6"/>
    <w:rsid w:val="000A485B"/>
    <w:rsid w:val="000A4C1E"/>
    <w:rsid w:val="000A6CF2"/>
    <w:rsid w:val="000B03AE"/>
    <w:rsid w:val="000B0ED8"/>
    <w:rsid w:val="000B10B2"/>
    <w:rsid w:val="000B17AC"/>
    <w:rsid w:val="000B37D9"/>
    <w:rsid w:val="000B3C66"/>
    <w:rsid w:val="000B3D05"/>
    <w:rsid w:val="000B51FD"/>
    <w:rsid w:val="000B55B5"/>
    <w:rsid w:val="000B6AEB"/>
    <w:rsid w:val="000B7F58"/>
    <w:rsid w:val="000C0842"/>
    <w:rsid w:val="000C1C1A"/>
    <w:rsid w:val="000C2498"/>
    <w:rsid w:val="000C2CD4"/>
    <w:rsid w:val="000C3877"/>
    <w:rsid w:val="000C388A"/>
    <w:rsid w:val="000C3B51"/>
    <w:rsid w:val="000C58EB"/>
    <w:rsid w:val="000C6607"/>
    <w:rsid w:val="000C6994"/>
    <w:rsid w:val="000C6A69"/>
    <w:rsid w:val="000C7827"/>
    <w:rsid w:val="000D27DB"/>
    <w:rsid w:val="000D3EE5"/>
    <w:rsid w:val="000D4EE5"/>
    <w:rsid w:val="000D6DE1"/>
    <w:rsid w:val="000D794E"/>
    <w:rsid w:val="000E1352"/>
    <w:rsid w:val="000E31EE"/>
    <w:rsid w:val="000E3D7F"/>
    <w:rsid w:val="000E47D1"/>
    <w:rsid w:val="000E67EB"/>
    <w:rsid w:val="000E6833"/>
    <w:rsid w:val="000E7394"/>
    <w:rsid w:val="000F0AA4"/>
    <w:rsid w:val="000F0B15"/>
    <w:rsid w:val="000F14C3"/>
    <w:rsid w:val="000F381B"/>
    <w:rsid w:val="000F45F0"/>
    <w:rsid w:val="000F4ADD"/>
    <w:rsid w:val="000F52D3"/>
    <w:rsid w:val="000F54DE"/>
    <w:rsid w:val="000F727E"/>
    <w:rsid w:val="00100BF7"/>
    <w:rsid w:val="00101597"/>
    <w:rsid w:val="0010254C"/>
    <w:rsid w:val="0010256F"/>
    <w:rsid w:val="00102A7C"/>
    <w:rsid w:val="0010347E"/>
    <w:rsid w:val="00103A31"/>
    <w:rsid w:val="00104453"/>
    <w:rsid w:val="0010471A"/>
    <w:rsid w:val="00104DC4"/>
    <w:rsid w:val="0010646C"/>
    <w:rsid w:val="001064BE"/>
    <w:rsid w:val="00106689"/>
    <w:rsid w:val="00107363"/>
    <w:rsid w:val="00110700"/>
    <w:rsid w:val="001128DC"/>
    <w:rsid w:val="00112935"/>
    <w:rsid w:val="00113DFE"/>
    <w:rsid w:val="00115112"/>
    <w:rsid w:val="00117167"/>
    <w:rsid w:val="0011718B"/>
    <w:rsid w:val="001175D4"/>
    <w:rsid w:val="0011774C"/>
    <w:rsid w:val="00120E38"/>
    <w:rsid w:val="00121285"/>
    <w:rsid w:val="00121709"/>
    <w:rsid w:val="00122FAC"/>
    <w:rsid w:val="001230EF"/>
    <w:rsid w:val="00123C6E"/>
    <w:rsid w:val="0012537E"/>
    <w:rsid w:val="001254F1"/>
    <w:rsid w:val="00125CED"/>
    <w:rsid w:val="00126021"/>
    <w:rsid w:val="0012631A"/>
    <w:rsid w:val="00127523"/>
    <w:rsid w:val="001301AF"/>
    <w:rsid w:val="0013152A"/>
    <w:rsid w:val="00132416"/>
    <w:rsid w:val="001335F3"/>
    <w:rsid w:val="00136BA7"/>
    <w:rsid w:val="00136D8B"/>
    <w:rsid w:val="00136E15"/>
    <w:rsid w:val="00137608"/>
    <w:rsid w:val="0014123C"/>
    <w:rsid w:val="00141421"/>
    <w:rsid w:val="00141F0A"/>
    <w:rsid w:val="001422F2"/>
    <w:rsid w:val="00142801"/>
    <w:rsid w:val="00142AA7"/>
    <w:rsid w:val="001433E2"/>
    <w:rsid w:val="001446DD"/>
    <w:rsid w:val="001453F9"/>
    <w:rsid w:val="001477DF"/>
    <w:rsid w:val="00147BB0"/>
    <w:rsid w:val="00147CAC"/>
    <w:rsid w:val="00150E90"/>
    <w:rsid w:val="001526ED"/>
    <w:rsid w:val="00153E5A"/>
    <w:rsid w:val="0015406C"/>
    <w:rsid w:val="0015416B"/>
    <w:rsid w:val="00154311"/>
    <w:rsid w:val="00154809"/>
    <w:rsid w:val="00154B7E"/>
    <w:rsid w:val="0015555D"/>
    <w:rsid w:val="00155C92"/>
    <w:rsid w:val="001568C5"/>
    <w:rsid w:val="00156CC0"/>
    <w:rsid w:val="0016007D"/>
    <w:rsid w:val="00160688"/>
    <w:rsid w:val="00160F44"/>
    <w:rsid w:val="00162701"/>
    <w:rsid w:val="00163904"/>
    <w:rsid w:val="00163D1C"/>
    <w:rsid w:val="00164694"/>
    <w:rsid w:val="001655D7"/>
    <w:rsid w:val="001661D8"/>
    <w:rsid w:val="001708A8"/>
    <w:rsid w:val="00172DE5"/>
    <w:rsid w:val="0017397E"/>
    <w:rsid w:val="00174002"/>
    <w:rsid w:val="00174775"/>
    <w:rsid w:val="001748C3"/>
    <w:rsid w:val="00174A9A"/>
    <w:rsid w:val="00175EAB"/>
    <w:rsid w:val="00176435"/>
    <w:rsid w:val="00177257"/>
    <w:rsid w:val="00180292"/>
    <w:rsid w:val="00180BE6"/>
    <w:rsid w:val="00181182"/>
    <w:rsid w:val="0018130D"/>
    <w:rsid w:val="001815B9"/>
    <w:rsid w:val="001822EF"/>
    <w:rsid w:val="00183603"/>
    <w:rsid w:val="00183D56"/>
    <w:rsid w:val="0018436E"/>
    <w:rsid w:val="001853BF"/>
    <w:rsid w:val="00185D10"/>
    <w:rsid w:val="001866F4"/>
    <w:rsid w:val="00186982"/>
    <w:rsid w:val="00187B3F"/>
    <w:rsid w:val="00187D48"/>
    <w:rsid w:val="00190EBE"/>
    <w:rsid w:val="00192773"/>
    <w:rsid w:val="00193E1D"/>
    <w:rsid w:val="00194740"/>
    <w:rsid w:val="0019669C"/>
    <w:rsid w:val="00196BF2"/>
    <w:rsid w:val="00197947"/>
    <w:rsid w:val="00197CF9"/>
    <w:rsid w:val="001A1198"/>
    <w:rsid w:val="001A1248"/>
    <w:rsid w:val="001A2BBB"/>
    <w:rsid w:val="001A2EDD"/>
    <w:rsid w:val="001A31CD"/>
    <w:rsid w:val="001A3BF4"/>
    <w:rsid w:val="001A3DB2"/>
    <w:rsid w:val="001A3E54"/>
    <w:rsid w:val="001A4B73"/>
    <w:rsid w:val="001A62D3"/>
    <w:rsid w:val="001A6B6F"/>
    <w:rsid w:val="001A7BF8"/>
    <w:rsid w:val="001B271F"/>
    <w:rsid w:val="001B39E6"/>
    <w:rsid w:val="001B42CF"/>
    <w:rsid w:val="001B5146"/>
    <w:rsid w:val="001B5DEC"/>
    <w:rsid w:val="001B62AF"/>
    <w:rsid w:val="001B677A"/>
    <w:rsid w:val="001B7727"/>
    <w:rsid w:val="001B7A01"/>
    <w:rsid w:val="001B7AC6"/>
    <w:rsid w:val="001C012E"/>
    <w:rsid w:val="001C0B89"/>
    <w:rsid w:val="001C401E"/>
    <w:rsid w:val="001C5535"/>
    <w:rsid w:val="001C5E20"/>
    <w:rsid w:val="001C5E2C"/>
    <w:rsid w:val="001C6B87"/>
    <w:rsid w:val="001C7136"/>
    <w:rsid w:val="001C76F8"/>
    <w:rsid w:val="001C7A33"/>
    <w:rsid w:val="001C7DBB"/>
    <w:rsid w:val="001D1488"/>
    <w:rsid w:val="001D23B1"/>
    <w:rsid w:val="001D3082"/>
    <w:rsid w:val="001D48C5"/>
    <w:rsid w:val="001D535C"/>
    <w:rsid w:val="001D5FE2"/>
    <w:rsid w:val="001E02F1"/>
    <w:rsid w:val="001E084F"/>
    <w:rsid w:val="001E1D5D"/>
    <w:rsid w:val="001E33D0"/>
    <w:rsid w:val="001E404C"/>
    <w:rsid w:val="001E5232"/>
    <w:rsid w:val="001E7010"/>
    <w:rsid w:val="001E726D"/>
    <w:rsid w:val="001F00A7"/>
    <w:rsid w:val="001F1DCE"/>
    <w:rsid w:val="001F383D"/>
    <w:rsid w:val="001F3F83"/>
    <w:rsid w:val="001F46B0"/>
    <w:rsid w:val="001F4D86"/>
    <w:rsid w:val="001F4F54"/>
    <w:rsid w:val="001F5592"/>
    <w:rsid w:val="001F6A62"/>
    <w:rsid w:val="001F6AB3"/>
    <w:rsid w:val="001F6E2C"/>
    <w:rsid w:val="001F6E98"/>
    <w:rsid w:val="001F7BF6"/>
    <w:rsid w:val="002030A0"/>
    <w:rsid w:val="002036AA"/>
    <w:rsid w:val="002059F9"/>
    <w:rsid w:val="00205AF8"/>
    <w:rsid w:val="002107C3"/>
    <w:rsid w:val="002118B5"/>
    <w:rsid w:val="00211C81"/>
    <w:rsid w:val="00212F8D"/>
    <w:rsid w:val="0021321F"/>
    <w:rsid w:val="00214D3D"/>
    <w:rsid w:val="00214EB6"/>
    <w:rsid w:val="00215624"/>
    <w:rsid w:val="00217648"/>
    <w:rsid w:val="00217F46"/>
    <w:rsid w:val="002202BC"/>
    <w:rsid w:val="00220A86"/>
    <w:rsid w:val="00221FA1"/>
    <w:rsid w:val="0022218E"/>
    <w:rsid w:val="00222317"/>
    <w:rsid w:val="00222320"/>
    <w:rsid w:val="00222C05"/>
    <w:rsid w:val="00223E3F"/>
    <w:rsid w:val="002259CF"/>
    <w:rsid w:val="002263DE"/>
    <w:rsid w:val="00230754"/>
    <w:rsid w:val="0023078C"/>
    <w:rsid w:val="00231810"/>
    <w:rsid w:val="0023223B"/>
    <w:rsid w:val="0023292B"/>
    <w:rsid w:val="00234157"/>
    <w:rsid w:val="0023417A"/>
    <w:rsid w:val="0023443E"/>
    <w:rsid w:val="00235609"/>
    <w:rsid w:val="00235772"/>
    <w:rsid w:val="00235A3C"/>
    <w:rsid w:val="00235FFA"/>
    <w:rsid w:val="00237022"/>
    <w:rsid w:val="002371FB"/>
    <w:rsid w:val="0023765C"/>
    <w:rsid w:val="00237E44"/>
    <w:rsid w:val="002405C9"/>
    <w:rsid w:val="00240E0B"/>
    <w:rsid w:val="002410A3"/>
    <w:rsid w:val="002422E9"/>
    <w:rsid w:val="002429B3"/>
    <w:rsid w:val="00242AE3"/>
    <w:rsid w:val="00242F81"/>
    <w:rsid w:val="0024326C"/>
    <w:rsid w:val="00243481"/>
    <w:rsid w:val="00244450"/>
    <w:rsid w:val="002474EC"/>
    <w:rsid w:val="00251234"/>
    <w:rsid w:val="00251BFE"/>
    <w:rsid w:val="002531EF"/>
    <w:rsid w:val="0025371D"/>
    <w:rsid w:val="00253DF1"/>
    <w:rsid w:val="0025400F"/>
    <w:rsid w:val="00255202"/>
    <w:rsid w:val="00255285"/>
    <w:rsid w:val="002554DB"/>
    <w:rsid w:val="00255A71"/>
    <w:rsid w:val="00255D49"/>
    <w:rsid w:val="00257A0C"/>
    <w:rsid w:val="00257BA1"/>
    <w:rsid w:val="002601CC"/>
    <w:rsid w:val="002606BE"/>
    <w:rsid w:val="002609BF"/>
    <w:rsid w:val="0026178D"/>
    <w:rsid w:val="002629AA"/>
    <w:rsid w:val="00262FCA"/>
    <w:rsid w:val="002630A9"/>
    <w:rsid w:val="00263138"/>
    <w:rsid w:val="00263F2C"/>
    <w:rsid w:val="00265442"/>
    <w:rsid w:val="00266ED2"/>
    <w:rsid w:val="00267447"/>
    <w:rsid w:val="00267DDE"/>
    <w:rsid w:val="002709CE"/>
    <w:rsid w:val="002710F5"/>
    <w:rsid w:val="00273555"/>
    <w:rsid w:val="00275882"/>
    <w:rsid w:val="00275AF0"/>
    <w:rsid w:val="00276331"/>
    <w:rsid w:val="0027635A"/>
    <w:rsid w:val="00277C63"/>
    <w:rsid w:val="00277D0D"/>
    <w:rsid w:val="0028144F"/>
    <w:rsid w:val="0028156E"/>
    <w:rsid w:val="00282BB2"/>
    <w:rsid w:val="00283D96"/>
    <w:rsid w:val="00284282"/>
    <w:rsid w:val="00284324"/>
    <w:rsid w:val="00284FB2"/>
    <w:rsid w:val="0028705B"/>
    <w:rsid w:val="00287BB8"/>
    <w:rsid w:val="00287E79"/>
    <w:rsid w:val="00290BFB"/>
    <w:rsid w:val="00291B0E"/>
    <w:rsid w:val="002928F5"/>
    <w:rsid w:val="002939BE"/>
    <w:rsid w:val="002941BC"/>
    <w:rsid w:val="002950DE"/>
    <w:rsid w:val="0029563A"/>
    <w:rsid w:val="00295B8F"/>
    <w:rsid w:val="00297610"/>
    <w:rsid w:val="00297912"/>
    <w:rsid w:val="00297D5F"/>
    <w:rsid w:val="00297E55"/>
    <w:rsid w:val="002A17A3"/>
    <w:rsid w:val="002A206A"/>
    <w:rsid w:val="002A2874"/>
    <w:rsid w:val="002A3719"/>
    <w:rsid w:val="002A45FE"/>
    <w:rsid w:val="002A4EE8"/>
    <w:rsid w:val="002A5B65"/>
    <w:rsid w:val="002A5C7F"/>
    <w:rsid w:val="002A6236"/>
    <w:rsid w:val="002A6A65"/>
    <w:rsid w:val="002A774F"/>
    <w:rsid w:val="002B0588"/>
    <w:rsid w:val="002B0681"/>
    <w:rsid w:val="002B0988"/>
    <w:rsid w:val="002B20D5"/>
    <w:rsid w:val="002B2130"/>
    <w:rsid w:val="002B2A86"/>
    <w:rsid w:val="002B301B"/>
    <w:rsid w:val="002B428D"/>
    <w:rsid w:val="002B5007"/>
    <w:rsid w:val="002B50BD"/>
    <w:rsid w:val="002B5660"/>
    <w:rsid w:val="002B63A7"/>
    <w:rsid w:val="002B6A69"/>
    <w:rsid w:val="002B7227"/>
    <w:rsid w:val="002B7E2C"/>
    <w:rsid w:val="002C0B4E"/>
    <w:rsid w:val="002C119B"/>
    <w:rsid w:val="002C1491"/>
    <w:rsid w:val="002C1927"/>
    <w:rsid w:val="002C2182"/>
    <w:rsid w:val="002C434F"/>
    <w:rsid w:val="002C4BE9"/>
    <w:rsid w:val="002C700E"/>
    <w:rsid w:val="002C71B8"/>
    <w:rsid w:val="002C7CAB"/>
    <w:rsid w:val="002D09E5"/>
    <w:rsid w:val="002D27C3"/>
    <w:rsid w:val="002D3332"/>
    <w:rsid w:val="002D556E"/>
    <w:rsid w:val="002D5C22"/>
    <w:rsid w:val="002D6520"/>
    <w:rsid w:val="002E023A"/>
    <w:rsid w:val="002E0517"/>
    <w:rsid w:val="002E05D4"/>
    <w:rsid w:val="002E1B8D"/>
    <w:rsid w:val="002E4266"/>
    <w:rsid w:val="002E7327"/>
    <w:rsid w:val="002E759B"/>
    <w:rsid w:val="002E75E3"/>
    <w:rsid w:val="002E7C64"/>
    <w:rsid w:val="002F152C"/>
    <w:rsid w:val="002F183D"/>
    <w:rsid w:val="002F24AE"/>
    <w:rsid w:val="002F5FA4"/>
    <w:rsid w:val="002F7AAB"/>
    <w:rsid w:val="002F7FED"/>
    <w:rsid w:val="00300996"/>
    <w:rsid w:val="0030147B"/>
    <w:rsid w:val="0030337C"/>
    <w:rsid w:val="00303B2A"/>
    <w:rsid w:val="003046FA"/>
    <w:rsid w:val="003057FE"/>
    <w:rsid w:val="00305D78"/>
    <w:rsid w:val="00305F5F"/>
    <w:rsid w:val="00306605"/>
    <w:rsid w:val="00310830"/>
    <w:rsid w:val="00310DCA"/>
    <w:rsid w:val="003119F6"/>
    <w:rsid w:val="00311ACA"/>
    <w:rsid w:val="003127EE"/>
    <w:rsid w:val="00312824"/>
    <w:rsid w:val="00314C36"/>
    <w:rsid w:val="00314E74"/>
    <w:rsid w:val="00315644"/>
    <w:rsid w:val="00316643"/>
    <w:rsid w:val="00317C5D"/>
    <w:rsid w:val="00321CB2"/>
    <w:rsid w:val="003220BF"/>
    <w:rsid w:val="003246FB"/>
    <w:rsid w:val="00325428"/>
    <w:rsid w:val="00325B24"/>
    <w:rsid w:val="00325E30"/>
    <w:rsid w:val="003278BE"/>
    <w:rsid w:val="00330946"/>
    <w:rsid w:val="00331FF0"/>
    <w:rsid w:val="003333FB"/>
    <w:rsid w:val="0033369B"/>
    <w:rsid w:val="0033457B"/>
    <w:rsid w:val="00334CDD"/>
    <w:rsid w:val="0033582D"/>
    <w:rsid w:val="00335992"/>
    <w:rsid w:val="0033782D"/>
    <w:rsid w:val="0034082E"/>
    <w:rsid w:val="00342049"/>
    <w:rsid w:val="00342F7D"/>
    <w:rsid w:val="0034313C"/>
    <w:rsid w:val="003431FC"/>
    <w:rsid w:val="003448B4"/>
    <w:rsid w:val="00345684"/>
    <w:rsid w:val="00347EF9"/>
    <w:rsid w:val="003506C0"/>
    <w:rsid w:val="00350BFE"/>
    <w:rsid w:val="00350DA7"/>
    <w:rsid w:val="00353256"/>
    <w:rsid w:val="00353B7E"/>
    <w:rsid w:val="003541B5"/>
    <w:rsid w:val="00354390"/>
    <w:rsid w:val="00356217"/>
    <w:rsid w:val="00356CB0"/>
    <w:rsid w:val="00356D88"/>
    <w:rsid w:val="00360332"/>
    <w:rsid w:val="00361902"/>
    <w:rsid w:val="00361C27"/>
    <w:rsid w:val="00361DAC"/>
    <w:rsid w:val="003627A3"/>
    <w:rsid w:val="00362892"/>
    <w:rsid w:val="00362CF4"/>
    <w:rsid w:val="0036328B"/>
    <w:rsid w:val="00364561"/>
    <w:rsid w:val="00364E8D"/>
    <w:rsid w:val="00365648"/>
    <w:rsid w:val="003659C9"/>
    <w:rsid w:val="00371052"/>
    <w:rsid w:val="0037275E"/>
    <w:rsid w:val="003742BE"/>
    <w:rsid w:val="0037590D"/>
    <w:rsid w:val="00376098"/>
    <w:rsid w:val="00376BE7"/>
    <w:rsid w:val="00377CF0"/>
    <w:rsid w:val="00381C1B"/>
    <w:rsid w:val="00381C41"/>
    <w:rsid w:val="003827C7"/>
    <w:rsid w:val="00382AA1"/>
    <w:rsid w:val="00383668"/>
    <w:rsid w:val="0038462D"/>
    <w:rsid w:val="00384DCD"/>
    <w:rsid w:val="00384E30"/>
    <w:rsid w:val="0038616D"/>
    <w:rsid w:val="003868B0"/>
    <w:rsid w:val="00387040"/>
    <w:rsid w:val="0038711D"/>
    <w:rsid w:val="003871CE"/>
    <w:rsid w:val="00387FC8"/>
    <w:rsid w:val="00390B61"/>
    <w:rsid w:val="0039100B"/>
    <w:rsid w:val="00391946"/>
    <w:rsid w:val="003923FB"/>
    <w:rsid w:val="00392E17"/>
    <w:rsid w:val="00393A45"/>
    <w:rsid w:val="00393DCE"/>
    <w:rsid w:val="00393E3C"/>
    <w:rsid w:val="00394420"/>
    <w:rsid w:val="00394667"/>
    <w:rsid w:val="00395780"/>
    <w:rsid w:val="0039608F"/>
    <w:rsid w:val="0039681B"/>
    <w:rsid w:val="003977AC"/>
    <w:rsid w:val="003A0B7E"/>
    <w:rsid w:val="003A0D73"/>
    <w:rsid w:val="003A0E7F"/>
    <w:rsid w:val="003A277E"/>
    <w:rsid w:val="003A3673"/>
    <w:rsid w:val="003A4A76"/>
    <w:rsid w:val="003A593F"/>
    <w:rsid w:val="003A5A46"/>
    <w:rsid w:val="003A5E0E"/>
    <w:rsid w:val="003A6533"/>
    <w:rsid w:val="003A6A9A"/>
    <w:rsid w:val="003A6EBA"/>
    <w:rsid w:val="003A7057"/>
    <w:rsid w:val="003B0448"/>
    <w:rsid w:val="003B086D"/>
    <w:rsid w:val="003B08AB"/>
    <w:rsid w:val="003B14F4"/>
    <w:rsid w:val="003B21AD"/>
    <w:rsid w:val="003B31C3"/>
    <w:rsid w:val="003B5AEC"/>
    <w:rsid w:val="003B6C44"/>
    <w:rsid w:val="003C0449"/>
    <w:rsid w:val="003C2057"/>
    <w:rsid w:val="003C2CBE"/>
    <w:rsid w:val="003C3016"/>
    <w:rsid w:val="003C3867"/>
    <w:rsid w:val="003C44C2"/>
    <w:rsid w:val="003C5B9E"/>
    <w:rsid w:val="003C691F"/>
    <w:rsid w:val="003C7374"/>
    <w:rsid w:val="003D05CF"/>
    <w:rsid w:val="003D1439"/>
    <w:rsid w:val="003D4ECE"/>
    <w:rsid w:val="003D7563"/>
    <w:rsid w:val="003D7C63"/>
    <w:rsid w:val="003D7EB1"/>
    <w:rsid w:val="003E2158"/>
    <w:rsid w:val="003E3080"/>
    <w:rsid w:val="003E32D7"/>
    <w:rsid w:val="003E3644"/>
    <w:rsid w:val="003E4666"/>
    <w:rsid w:val="003E6A41"/>
    <w:rsid w:val="003F1933"/>
    <w:rsid w:val="003F21A3"/>
    <w:rsid w:val="003F31CB"/>
    <w:rsid w:val="003F4D04"/>
    <w:rsid w:val="003F53F4"/>
    <w:rsid w:val="003F5763"/>
    <w:rsid w:val="003F6170"/>
    <w:rsid w:val="003F6E18"/>
    <w:rsid w:val="004021B6"/>
    <w:rsid w:val="00404FA6"/>
    <w:rsid w:val="00405154"/>
    <w:rsid w:val="00405CA7"/>
    <w:rsid w:val="00405D18"/>
    <w:rsid w:val="00406D01"/>
    <w:rsid w:val="004070A2"/>
    <w:rsid w:val="00407CA5"/>
    <w:rsid w:val="00410AA7"/>
    <w:rsid w:val="0041130F"/>
    <w:rsid w:val="0041131E"/>
    <w:rsid w:val="0041145B"/>
    <w:rsid w:val="00414947"/>
    <w:rsid w:val="00414BDD"/>
    <w:rsid w:val="00414C2A"/>
    <w:rsid w:val="004156C8"/>
    <w:rsid w:val="0041581B"/>
    <w:rsid w:val="00417073"/>
    <w:rsid w:val="004203E1"/>
    <w:rsid w:val="00421D96"/>
    <w:rsid w:val="00422105"/>
    <w:rsid w:val="004227DF"/>
    <w:rsid w:val="00423F8F"/>
    <w:rsid w:val="00424ACD"/>
    <w:rsid w:val="0042605F"/>
    <w:rsid w:val="00426277"/>
    <w:rsid w:val="00427023"/>
    <w:rsid w:val="00427D62"/>
    <w:rsid w:val="00430FEF"/>
    <w:rsid w:val="004320C9"/>
    <w:rsid w:val="004329E2"/>
    <w:rsid w:val="0043388E"/>
    <w:rsid w:val="00434F48"/>
    <w:rsid w:val="00434FAB"/>
    <w:rsid w:val="00436AC3"/>
    <w:rsid w:val="004371BA"/>
    <w:rsid w:val="00437668"/>
    <w:rsid w:val="00437736"/>
    <w:rsid w:val="00442B49"/>
    <w:rsid w:val="00442B8A"/>
    <w:rsid w:val="004436DA"/>
    <w:rsid w:val="00444E57"/>
    <w:rsid w:val="00445821"/>
    <w:rsid w:val="00445989"/>
    <w:rsid w:val="00446F6A"/>
    <w:rsid w:val="0044775F"/>
    <w:rsid w:val="00451CFD"/>
    <w:rsid w:val="004521DD"/>
    <w:rsid w:val="00452F25"/>
    <w:rsid w:val="0045428A"/>
    <w:rsid w:val="00454693"/>
    <w:rsid w:val="004563E4"/>
    <w:rsid w:val="00456DEE"/>
    <w:rsid w:val="00457E86"/>
    <w:rsid w:val="00460DFE"/>
    <w:rsid w:val="00462380"/>
    <w:rsid w:val="004625BC"/>
    <w:rsid w:val="004628D3"/>
    <w:rsid w:val="00464C5C"/>
    <w:rsid w:val="00465BB4"/>
    <w:rsid w:val="00471CE1"/>
    <w:rsid w:val="00471D54"/>
    <w:rsid w:val="004720DD"/>
    <w:rsid w:val="004725C4"/>
    <w:rsid w:val="00472669"/>
    <w:rsid w:val="0047534B"/>
    <w:rsid w:val="00475AAE"/>
    <w:rsid w:val="00475CED"/>
    <w:rsid w:val="00475EAB"/>
    <w:rsid w:val="00476EF9"/>
    <w:rsid w:val="00477CE3"/>
    <w:rsid w:val="00480847"/>
    <w:rsid w:val="004808C4"/>
    <w:rsid w:val="00481D48"/>
    <w:rsid w:val="00482131"/>
    <w:rsid w:val="00482949"/>
    <w:rsid w:val="00483056"/>
    <w:rsid w:val="00483AEC"/>
    <w:rsid w:val="00483E0A"/>
    <w:rsid w:val="00484118"/>
    <w:rsid w:val="00484F54"/>
    <w:rsid w:val="00485365"/>
    <w:rsid w:val="00485393"/>
    <w:rsid w:val="004853D8"/>
    <w:rsid w:val="00486034"/>
    <w:rsid w:val="00486B01"/>
    <w:rsid w:val="00491B3D"/>
    <w:rsid w:val="0049384D"/>
    <w:rsid w:val="004938B5"/>
    <w:rsid w:val="004946E2"/>
    <w:rsid w:val="00494D8E"/>
    <w:rsid w:val="00494FDC"/>
    <w:rsid w:val="00497645"/>
    <w:rsid w:val="00497A31"/>
    <w:rsid w:val="004A06CB"/>
    <w:rsid w:val="004A1408"/>
    <w:rsid w:val="004A1ABB"/>
    <w:rsid w:val="004A25D7"/>
    <w:rsid w:val="004A276A"/>
    <w:rsid w:val="004A4154"/>
    <w:rsid w:val="004A52C5"/>
    <w:rsid w:val="004A6BF1"/>
    <w:rsid w:val="004A6C7B"/>
    <w:rsid w:val="004A770C"/>
    <w:rsid w:val="004A7BD8"/>
    <w:rsid w:val="004B1B76"/>
    <w:rsid w:val="004B27B4"/>
    <w:rsid w:val="004B3B83"/>
    <w:rsid w:val="004B6537"/>
    <w:rsid w:val="004B7553"/>
    <w:rsid w:val="004B7832"/>
    <w:rsid w:val="004C1244"/>
    <w:rsid w:val="004C2D66"/>
    <w:rsid w:val="004C39A6"/>
    <w:rsid w:val="004C408C"/>
    <w:rsid w:val="004C4BAB"/>
    <w:rsid w:val="004C68BF"/>
    <w:rsid w:val="004C6C8C"/>
    <w:rsid w:val="004D0456"/>
    <w:rsid w:val="004D1A84"/>
    <w:rsid w:val="004D1CD5"/>
    <w:rsid w:val="004D1F19"/>
    <w:rsid w:val="004D4122"/>
    <w:rsid w:val="004D6425"/>
    <w:rsid w:val="004D70E2"/>
    <w:rsid w:val="004E153B"/>
    <w:rsid w:val="004E419E"/>
    <w:rsid w:val="004E46B5"/>
    <w:rsid w:val="004E4A96"/>
    <w:rsid w:val="004E4CB3"/>
    <w:rsid w:val="004E5391"/>
    <w:rsid w:val="004E5561"/>
    <w:rsid w:val="004E5A40"/>
    <w:rsid w:val="004E6426"/>
    <w:rsid w:val="004E7864"/>
    <w:rsid w:val="004E7881"/>
    <w:rsid w:val="004E7A39"/>
    <w:rsid w:val="004F01FE"/>
    <w:rsid w:val="004F079E"/>
    <w:rsid w:val="004F10CB"/>
    <w:rsid w:val="004F2131"/>
    <w:rsid w:val="004F26CA"/>
    <w:rsid w:val="004F2801"/>
    <w:rsid w:val="004F3236"/>
    <w:rsid w:val="004F3CAD"/>
    <w:rsid w:val="004F3CB0"/>
    <w:rsid w:val="004F3E3F"/>
    <w:rsid w:val="004F3F66"/>
    <w:rsid w:val="004F4D2C"/>
    <w:rsid w:val="004F6776"/>
    <w:rsid w:val="004F6A14"/>
    <w:rsid w:val="004F7E8D"/>
    <w:rsid w:val="005017AC"/>
    <w:rsid w:val="00502407"/>
    <w:rsid w:val="005041D6"/>
    <w:rsid w:val="005045CF"/>
    <w:rsid w:val="0050775E"/>
    <w:rsid w:val="00507E89"/>
    <w:rsid w:val="00511088"/>
    <w:rsid w:val="0051218D"/>
    <w:rsid w:val="00512E8E"/>
    <w:rsid w:val="00513FD2"/>
    <w:rsid w:val="0051409A"/>
    <w:rsid w:val="00514641"/>
    <w:rsid w:val="005150EA"/>
    <w:rsid w:val="00516AEE"/>
    <w:rsid w:val="00517190"/>
    <w:rsid w:val="00517250"/>
    <w:rsid w:val="00520C36"/>
    <w:rsid w:val="00521A0E"/>
    <w:rsid w:val="005227D1"/>
    <w:rsid w:val="0052300F"/>
    <w:rsid w:val="005230CB"/>
    <w:rsid w:val="005250A2"/>
    <w:rsid w:val="00525E8D"/>
    <w:rsid w:val="005261A8"/>
    <w:rsid w:val="00531D7C"/>
    <w:rsid w:val="0053214D"/>
    <w:rsid w:val="00534D85"/>
    <w:rsid w:val="00535136"/>
    <w:rsid w:val="005361B5"/>
    <w:rsid w:val="00536764"/>
    <w:rsid w:val="005368A5"/>
    <w:rsid w:val="005368BC"/>
    <w:rsid w:val="00537388"/>
    <w:rsid w:val="005373A3"/>
    <w:rsid w:val="005426DD"/>
    <w:rsid w:val="00543F39"/>
    <w:rsid w:val="00544764"/>
    <w:rsid w:val="005448E0"/>
    <w:rsid w:val="00544A8D"/>
    <w:rsid w:val="0054709B"/>
    <w:rsid w:val="005471BA"/>
    <w:rsid w:val="0055133A"/>
    <w:rsid w:val="00551715"/>
    <w:rsid w:val="00552395"/>
    <w:rsid w:val="00553DF4"/>
    <w:rsid w:val="00556889"/>
    <w:rsid w:val="00556FB9"/>
    <w:rsid w:val="00557549"/>
    <w:rsid w:val="00557D76"/>
    <w:rsid w:val="00560696"/>
    <w:rsid w:val="00562516"/>
    <w:rsid w:val="005628C5"/>
    <w:rsid w:val="00562AB0"/>
    <w:rsid w:val="00570457"/>
    <w:rsid w:val="005712C6"/>
    <w:rsid w:val="0057149D"/>
    <w:rsid w:val="0057151A"/>
    <w:rsid w:val="0057247B"/>
    <w:rsid w:val="00572516"/>
    <w:rsid w:val="00572F50"/>
    <w:rsid w:val="0057368E"/>
    <w:rsid w:val="00575FE7"/>
    <w:rsid w:val="005764A1"/>
    <w:rsid w:val="00576944"/>
    <w:rsid w:val="00577307"/>
    <w:rsid w:val="00577755"/>
    <w:rsid w:val="0058041C"/>
    <w:rsid w:val="00581B92"/>
    <w:rsid w:val="00581C56"/>
    <w:rsid w:val="00581CDA"/>
    <w:rsid w:val="005828DF"/>
    <w:rsid w:val="00586ADC"/>
    <w:rsid w:val="00587F9F"/>
    <w:rsid w:val="00593426"/>
    <w:rsid w:val="005934EB"/>
    <w:rsid w:val="00593E15"/>
    <w:rsid w:val="00594627"/>
    <w:rsid w:val="005A17C0"/>
    <w:rsid w:val="005A262B"/>
    <w:rsid w:val="005A2DDE"/>
    <w:rsid w:val="005A546F"/>
    <w:rsid w:val="005A5825"/>
    <w:rsid w:val="005A60C4"/>
    <w:rsid w:val="005A668B"/>
    <w:rsid w:val="005B0E91"/>
    <w:rsid w:val="005B1C03"/>
    <w:rsid w:val="005B2AF3"/>
    <w:rsid w:val="005B4A4C"/>
    <w:rsid w:val="005B562D"/>
    <w:rsid w:val="005B73B7"/>
    <w:rsid w:val="005B7476"/>
    <w:rsid w:val="005B7658"/>
    <w:rsid w:val="005C0026"/>
    <w:rsid w:val="005C1DDC"/>
    <w:rsid w:val="005C27A4"/>
    <w:rsid w:val="005C3698"/>
    <w:rsid w:val="005C37ED"/>
    <w:rsid w:val="005C4E6F"/>
    <w:rsid w:val="005C6186"/>
    <w:rsid w:val="005D0497"/>
    <w:rsid w:val="005D05AF"/>
    <w:rsid w:val="005D0ED7"/>
    <w:rsid w:val="005D1CD6"/>
    <w:rsid w:val="005D21E2"/>
    <w:rsid w:val="005D24A9"/>
    <w:rsid w:val="005D3A3B"/>
    <w:rsid w:val="005D40FF"/>
    <w:rsid w:val="005D44B0"/>
    <w:rsid w:val="005D4749"/>
    <w:rsid w:val="005D56B4"/>
    <w:rsid w:val="005D5A53"/>
    <w:rsid w:val="005D7CFE"/>
    <w:rsid w:val="005E31B8"/>
    <w:rsid w:val="005E3212"/>
    <w:rsid w:val="005E52B7"/>
    <w:rsid w:val="005E543B"/>
    <w:rsid w:val="005E54B3"/>
    <w:rsid w:val="005E6047"/>
    <w:rsid w:val="005E63FA"/>
    <w:rsid w:val="005E6435"/>
    <w:rsid w:val="005E74D2"/>
    <w:rsid w:val="005F0282"/>
    <w:rsid w:val="005F0A81"/>
    <w:rsid w:val="005F223A"/>
    <w:rsid w:val="005F261D"/>
    <w:rsid w:val="005F37BD"/>
    <w:rsid w:val="005F3B22"/>
    <w:rsid w:val="005F44B1"/>
    <w:rsid w:val="005F5A86"/>
    <w:rsid w:val="005F64C2"/>
    <w:rsid w:val="005F676A"/>
    <w:rsid w:val="005F6B87"/>
    <w:rsid w:val="005F7470"/>
    <w:rsid w:val="005F7FD3"/>
    <w:rsid w:val="0060055E"/>
    <w:rsid w:val="006035B2"/>
    <w:rsid w:val="00606566"/>
    <w:rsid w:val="00606AB5"/>
    <w:rsid w:val="00607B93"/>
    <w:rsid w:val="00607C40"/>
    <w:rsid w:val="00607D00"/>
    <w:rsid w:val="00610321"/>
    <w:rsid w:val="00610C66"/>
    <w:rsid w:val="00612391"/>
    <w:rsid w:val="00615E30"/>
    <w:rsid w:val="00616921"/>
    <w:rsid w:val="00617750"/>
    <w:rsid w:val="0062005B"/>
    <w:rsid w:val="006205FE"/>
    <w:rsid w:val="00621D3C"/>
    <w:rsid w:val="00623581"/>
    <w:rsid w:val="00623AEF"/>
    <w:rsid w:val="00623B4E"/>
    <w:rsid w:val="00623CEC"/>
    <w:rsid w:val="006250FE"/>
    <w:rsid w:val="006255E2"/>
    <w:rsid w:val="0062572A"/>
    <w:rsid w:val="00625825"/>
    <w:rsid w:val="00625BFA"/>
    <w:rsid w:val="00630086"/>
    <w:rsid w:val="006346E8"/>
    <w:rsid w:val="006353CC"/>
    <w:rsid w:val="00635A18"/>
    <w:rsid w:val="006375B3"/>
    <w:rsid w:val="00637B2B"/>
    <w:rsid w:val="00637BB3"/>
    <w:rsid w:val="00641497"/>
    <w:rsid w:val="00643735"/>
    <w:rsid w:val="00643788"/>
    <w:rsid w:val="006439E2"/>
    <w:rsid w:val="00644C04"/>
    <w:rsid w:val="00644C8E"/>
    <w:rsid w:val="00644CC7"/>
    <w:rsid w:val="00645664"/>
    <w:rsid w:val="00645F91"/>
    <w:rsid w:val="00646AFC"/>
    <w:rsid w:val="006476D9"/>
    <w:rsid w:val="006478DA"/>
    <w:rsid w:val="00652B22"/>
    <w:rsid w:val="0065519A"/>
    <w:rsid w:val="00655D0E"/>
    <w:rsid w:val="0065667A"/>
    <w:rsid w:val="00657204"/>
    <w:rsid w:val="006603A3"/>
    <w:rsid w:val="00661881"/>
    <w:rsid w:val="00662EBC"/>
    <w:rsid w:val="0066452F"/>
    <w:rsid w:val="0066484F"/>
    <w:rsid w:val="00665EDE"/>
    <w:rsid w:val="00670391"/>
    <w:rsid w:val="006726C4"/>
    <w:rsid w:val="00673214"/>
    <w:rsid w:val="0067485B"/>
    <w:rsid w:val="006748D3"/>
    <w:rsid w:val="00675A54"/>
    <w:rsid w:val="00677173"/>
    <w:rsid w:val="006808C0"/>
    <w:rsid w:val="00680E1C"/>
    <w:rsid w:val="006817DB"/>
    <w:rsid w:val="00683402"/>
    <w:rsid w:val="0068410A"/>
    <w:rsid w:val="0068412C"/>
    <w:rsid w:val="00684927"/>
    <w:rsid w:val="006851A7"/>
    <w:rsid w:val="006855CE"/>
    <w:rsid w:val="00685A0B"/>
    <w:rsid w:val="00686D4F"/>
    <w:rsid w:val="00687615"/>
    <w:rsid w:val="006900FF"/>
    <w:rsid w:val="00690496"/>
    <w:rsid w:val="00691531"/>
    <w:rsid w:val="0069203F"/>
    <w:rsid w:val="00692B38"/>
    <w:rsid w:val="00695458"/>
    <w:rsid w:val="0069575F"/>
    <w:rsid w:val="00696E48"/>
    <w:rsid w:val="00697FC7"/>
    <w:rsid w:val="006A00C8"/>
    <w:rsid w:val="006A104A"/>
    <w:rsid w:val="006A1A0F"/>
    <w:rsid w:val="006A1C01"/>
    <w:rsid w:val="006A1DED"/>
    <w:rsid w:val="006A2081"/>
    <w:rsid w:val="006A24F3"/>
    <w:rsid w:val="006A25FF"/>
    <w:rsid w:val="006A2BF9"/>
    <w:rsid w:val="006A35B9"/>
    <w:rsid w:val="006A47F5"/>
    <w:rsid w:val="006A5000"/>
    <w:rsid w:val="006A6728"/>
    <w:rsid w:val="006A6775"/>
    <w:rsid w:val="006A710A"/>
    <w:rsid w:val="006A73C4"/>
    <w:rsid w:val="006A7843"/>
    <w:rsid w:val="006B2103"/>
    <w:rsid w:val="006B25E9"/>
    <w:rsid w:val="006B2D7A"/>
    <w:rsid w:val="006B2E43"/>
    <w:rsid w:val="006B3107"/>
    <w:rsid w:val="006B37D4"/>
    <w:rsid w:val="006B5697"/>
    <w:rsid w:val="006B595B"/>
    <w:rsid w:val="006B6581"/>
    <w:rsid w:val="006B6B2E"/>
    <w:rsid w:val="006B795C"/>
    <w:rsid w:val="006C0320"/>
    <w:rsid w:val="006C06C6"/>
    <w:rsid w:val="006C0EF7"/>
    <w:rsid w:val="006C13EB"/>
    <w:rsid w:val="006C2D8C"/>
    <w:rsid w:val="006C3308"/>
    <w:rsid w:val="006C61CD"/>
    <w:rsid w:val="006C714F"/>
    <w:rsid w:val="006D073D"/>
    <w:rsid w:val="006D0E60"/>
    <w:rsid w:val="006D1A37"/>
    <w:rsid w:val="006D1B50"/>
    <w:rsid w:val="006D1FD8"/>
    <w:rsid w:val="006D2559"/>
    <w:rsid w:val="006D2B74"/>
    <w:rsid w:val="006D2CE8"/>
    <w:rsid w:val="006D31EC"/>
    <w:rsid w:val="006D3AAF"/>
    <w:rsid w:val="006D3FAD"/>
    <w:rsid w:val="006D4439"/>
    <w:rsid w:val="006D5768"/>
    <w:rsid w:val="006D71F6"/>
    <w:rsid w:val="006D7BF0"/>
    <w:rsid w:val="006D7DF8"/>
    <w:rsid w:val="006E00B9"/>
    <w:rsid w:val="006E219B"/>
    <w:rsid w:val="006E25DF"/>
    <w:rsid w:val="006E58F0"/>
    <w:rsid w:val="006E68A9"/>
    <w:rsid w:val="006E7BA1"/>
    <w:rsid w:val="006E7D3F"/>
    <w:rsid w:val="006F0669"/>
    <w:rsid w:val="006F08E7"/>
    <w:rsid w:val="006F4040"/>
    <w:rsid w:val="006F49CA"/>
    <w:rsid w:val="006F5E41"/>
    <w:rsid w:val="006F67AB"/>
    <w:rsid w:val="006F6A11"/>
    <w:rsid w:val="00700B19"/>
    <w:rsid w:val="007010FE"/>
    <w:rsid w:val="00702C75"/>
    <w:rsid w:val="00702E48"/>
    <w:rsid w:val="007031C7"/>
    <w:rsid w:val="00704D3B"/>
    <w:rsid w:val="00704E30"/>
    <w:rsid w:val="00705530"/>
    <w:rsid w:val="00705ACB"/>
    <w:rsid w:val="00706F19"/>
    <w:rsid w:val="00707C48"/>
    <w:rsid w:val="00707D24"/>
    <w:rsid w:val="00710B9D"/>
    <w:rsid w:val="00712354"/>
    <w:rsid w:val="00712F96"/>
    <w:rsid w:val="00713158"/>
    <w:rsid w:val="00714E0D"/>
    <w:rsid w:val="00717A94"/>
    <w:rsid w:val="007203AC"/>
    <w:rsid w:val="00720C9A"/>
    <w:rsid w:val="007222D0"/>
    <w:rsid w:val="00722D68"/>
    <w:rsid w:val="00723C9D"/>
    <w:rsid w:val="00723CF0"/>
    <w:rsid w:val="007247A4"/>
    <w:rsid w:val="007273A2"/>
    <w:rsid w:val="00727D1C"/>
    <w:rsid w:val="00732166"/>
    <w:rsid w:val="007327D0"/>
    <w:rsid w:val="007329BD"/>
    <w:rsid w:val="0073367C"/>
    <w:rsid w:val="007355DA"/>
    <w:rsid w:val="00740FB2"/>
    <w:rsid w:val="00741197"/>
    <w:rsid w:val="0074134D"/>
    <w:rsid w:val="00741462"/>
    <w:rsid w:val="007414A7"/>
    <w:rsid w:val="00743630"/>
    <w:rsid w:val="0074433C"/>
    <w:rsid w:val="00744503"/>
    <w:rsid w:val="00744983"/>
    <w:rsid w:val="00744B52"/>
    <w:rsid w:val="00744E0B"/>
    <w:rsid w:val="00750234"/>
    <w:rsid w:val="0075074F"/>
    <w:rsid w:val="00751947"/>
    <w:rsid w:val="00752E25"/>
    <w:rsid w:val="00752EA9"/>
    <w:rsid w:val="007548C3"/>
    <w:rsid w:val="00754EC6"/>
    <w:rsid w:val="00755226"/>
    <w:rsid w:val="0075561C"/>
    <w:rsid w:val="00755BBC"/>
    <w:rsid w:val="00756F0F"/>
    <w:rsid w:val="0076297D"/>
    <w:rsid w:val="007647FB"/>
    <w:rsid w:val="0076597A"/>
    <w:rsid w:val="00765C3B"/>
    <w:rsid w:val="007724E3"/>
    <w:rsid w:val="007726BB"/>
    <w:rsid w:val="00772A41"/>
    <w:rsid w:val="00772EEE"/>
    <w:rsid w:val="00773CAF"/>
    <w:rsid w:val="00773F2F"/>
    <w:rsid w:val="00774D9C"/>
    <w:rsid w:val="00775E3E"/>
    <w:rsid w:val="00781038"/>
    <w:rsid w:val="0078463C"/>
    <w:rsid w:val="00784BD1"/>
    <w:rsid w:val="00784EE2"/>
    <w:rsid w:val="00784FEF"/>
    <w:rsid w:val="0078504E"/>
    <w:rsid w:val="007859FB"/>
    <w:rsid w:val="00785D1E"/>
    <w:rsid w:val="007865FC"/>
    <w:rsid w:val="00786747"/>
    <w:rsid w:val="00787996"/>
    <w:rsid w:val="007903E9"/>
    <w:rsid w:val="00790739"/>
    <w:rsid w:val="007908FC"/>
    <w:rsid w:val="00790A74"/>
    <w:rsid w:val="007910A4"/>
    <w:rsid w:val="00791EC5"/>
    <w:rsid w:val="007923F9"/>
    <w:rsid w:val="00792D7C"/>
    <w:rsid w:val="00794B18"/>
    <w:rsid w:val="00795D54"/>
    <w:rsid w:val="00795DE5"/>
    <w:rsid w:val="00795FEB"/>
    <w:rsid w:val="00796948"/>
    <w:rsid w:val="00796C85"/>
    <w:rsid w:val="00797779"/>
    <w:rsid w:val="00797C31"/>
    <w:rsid w:val="00797DF7"/>
    <w:rsid w:val="007A05BF"/>
    <w:rsid w:val="007A06CA"/>
    <w:rsid w:val="007A074A"/>
    <w:rsid w:val="007A13DA"/>
    <w:rsid w:val="007A1897"/>
    <w:rsid w:val="007A1A02"/>
    <w:rsid w:val="007A1ED3"/>
    <w:rsid w:val="007A2ABF"/>
    <w:rsid w:val="007A3731"/>
    <w:rsid w:val="007A38A3"/>
    <w:rsid w:val="007A3A16"/>
    <w:rsid w:val="007A458F"/>
    <w:rsid w:val="007A49BA"/>
    <w:rsid w:val="007A6D76"/>
    <w:rsid w:val="007B0385"/>
    <w:rsid w:val="007B07D2"/>
    <w:rsid w:val="007B2084"/>
    <w:rsid w:val="007B789D"/>
    <w:rsid w:val="007C16BA"/>
    <w:rsid w:val="007C3FCB"/>
    <w:rsid w:val="007C4044"/>
    <w:rsid w:val="007C599D"/>
    <w:rsid w:val="007C608D"/>
    <w:rsid w:val="007C732A"/>
    <w:rsid w:val="007C7D3E"/>
    <w:rsid w:val="007D061A"/>
    <w:rsid w:val="007D1E2F"/>
    <w:rsid w:val="007D252F"/>
    <w:rsid w:val="007D44FF"/>
    <w:rsid w:val="007D486A"/>
    <w:rsid w:val="007D4BB7"/>
    <w:rsid w:val="007D4CAE"/>
    <w:rsid w:val="007D535A"/>
    <w:rsid w:val="007D6504"/>
    <w:rsid w:val="007D65AB"/>
    <w:rsid w:val="007D6B23"/>
    <w:rsid w:val="007D6D32"/>
    <w:rsid w:val="007E0954"/>
    <w:rsid w:val="007E15D2"/>
    <w:rsid w:val="007E237C"/>
    <w:rsid w:val="007E5859"/>
    <w:rsid w:val="007E5C9F"/>
    <w:rsid w:val="007E7200"/>
    <w:rsid w:val="007F00A0"/>
    <w:rsid w:val="007F08CF"/>
    <w:rsid w:val="007F2B67"/>
    <w:rsid w:val="007F3501"/>
    <w:rsid w:val="007F3BA3"/>
    <w:rsid w:val="007F5D79"/>
    <w:rsid w:val="007F6FD7"/>
    <w:rsid w:val="007F77C5"/>
    <w:rsid w:val="00803B5B"/>
    <w:rsid w:val="00804F68"/>
    <w:rsid w:val="00805787"/>
    <w:rsid w:val="008059AB"/>
    <w:rsid w:val="00805D26"/>
    <w:rsid w:val="00806D54"/>
    <w:rsid w:val="008129EC"/>
    <w:rsid w:val="00813A6C"/>
    <w:rsid w:val="00816713"/>
    <w:rsid w:val="008201C4"/>
    <w:rsid w:val="00824D2D"/>
    <w:rsid w:val="008252A4"/>
    <w:rsid w:val="00825B8D"/>
    <w:rsid w:val="00825C5A"/>
    <w:rsid w:val="00825D1F"/>
    <w:rsid w:val="008274F2"/>
    <w:rsid w:val="00830768"/>
    <w:rsid w:val="00832D37"/>
    <w:rsid w:val="00833A2E"/>
    <w:rsid w:val="00837263"/>
    <w:rsid w:val="00837961"/>
    <w:rsid w:val="00837C67"/>
    <w:rsid w:val="00840E25"/>
    <w:rsid w:val="008413CB"/>
    <w:rsid w:val="00841525"/>
    <w:rsid w:val="00841ADF"/>
    <w:rsid w:val="0084293A"/>
    <w:rsid w:val="008432F4"/>
    <w:rsid w:val="00843318"/>
    <w:rsid w:val="00843E08"/>
    <w:rsid w:val="008441B6"/>
    <w:rsid w:val="00844347"/>
    <w:rsid w:val="0084444A"/>
    <w:rsid w:val="00845EF2"/>
    <w:rsid w:val="00846B6F"/>
    <w:rsid w:val="00847344"/>
    <w:rsid w:val="00850104"/>
    <w:rsid w:val="0085214A"/>
    <w:rsid w:val="00853F77"/>
    <w:rsid w:val="00854E55"/>
    <w:rsid w:val="00854F81"/>
    <w:rsid w:val="00855B56"/>
    <w:rsid w:val="00855B58"/>
    <w:rsid w:val="00857B47"/>
    <w:rsid w:val="00861A88"/>
    <w:rsid w:val="00862D8A"/>
    <w:rsid w:val="00865057"/>
    <w:rsid w:val="008652A1"/>
    <w:rsid w:val="00865372"/>
    <w:rsid w:val="008657A6"/>
    <w:rsid w:val="00866ACF"/>
    <w:rsid w:val="00867232"/>
    <w:rsid w:val="00867EAC"/>
    <w:rsid w:val="00870C23"/>
    <w:rsid w:val="00870C25"/>
    <w:rsid w:val="008725ED"/>
    <w:rsid w:val="00872C0D"/>
    <w:rsid w:val="00872CD0"/>
    <w:rsid w:val="008735A1"/>
    <w:rsid w:val="00874CFC"/>
    <w:rsid w:val="00874D7D"/>
    <w:rsid w:val="00875499"/>
    <w:rsid w:val="00876657"/>
    <w:rsid w:val="0087680A"/>
    <w:rsid w:val="008801F9"/>
    <w:rsid w:val="00880A88"/>
    <w:rsid w:val="00881401"/>
    <w:rsid w:val="00881F0A"/>
    <w:rsid w:val="008823DC"/>
    <w:rsid w:val="008827B7"/>
    <w:rsid w:val="00882F69"/>
    <w:rsid w:val="00883A07"/>
    <w:rsid w:val="00883F1D"/>
    <w:rsid w:val="00885406"/>
    <w:rsid w:val="0088543C"/>
    <w:rsid w:val="008867B3"/>
    <w:rsid w:val="008867DE"/>
    <w:rsid w:val="008902B6"/>
    <w:rsid w:val="0089054E"/>
    <w:rsid w:val="008906D8"/>
    <w:rsid w:val="00890F90"/>
    <w:rsid w:val="00890FEB"/>
    <w:rsid w:val="008919CF"/>
    <w:rsid w:val="00892A93"/>
    <w:rsid w:val="00893FF9"/>
    <w:rsid w:val="00894E71"/>
    <w:rsid w:val="00894FB2"/>
    <w:rsid w:val="0089519B"/>
    <w:rsid w:val="0089637C"/>
    <w:rsid w:val="008A0852"/>
    <w:rsid w:val="008A09C9"/>
    <w:rsid w:val="008A0C7F"/>
    <w:rsid w:val="008A148B"/>
    <w:rsid w:val="008A1983"/>
    <w:rsid w:val="008A3404"/>
    <w:rsid w:val="008A41C4"/>
    <w:rsid w:val="008A45FC"/>
    <w:rsid w:val="008A4A32"/>
    <w:rsid w:val="008A569F"/>
    <w:rsid w:val="008A591A"/>
    <w:rsid w:val="008A6074"/>
    <w:rsid w:val="008A7870"/>
    <w:rsid w:val="008B207A"/>
    <w:rsid w:val="008B2983"/>
    <w:rsid w:val="008B2DD7"/>
    <w:rsid w:val="008B307E"/>
    <w:rsid w:val="008B324E"/>
    <w:rsid w:val="008B462C"/>
    <w:rsid w:val="008B4D59"/>
    <w:rsid w:val="008B5379"/>
    <w:rsid w:val="008B71EC"/>
    <w:rsid w:val="008B73CC"/>
    <w:rsid w:val="008C04E1"/>
    <w:rsid w:val="008C0990"/>
    <w:rsid w:val="008C15F0"/>
    <w:rsid w:val="008C17C6"/>
    <w:rsid w:val="008C1BC9"/>
    <w:rsid w:val="008C1C1A"/>
    <w:rsid w:val="008C1C7A"/>
    <w:rsid w:val="008C25C6"/>
    <w:rsid w:val="008C3F99"/>
    <w:rsid w:val="008C5FC5"/>
    <w:rsid w:val="008C67D7"/>
    <w:rsid w:val="008C7C34"/>
    <w:rsid w:val="008D0C18"/>
    <w:rsid w:val="008D1C72"/>
    <w:rsid w:val="008D2DD0"/>
    <w:rsid w:val="008D33A8"/>
    <w:rsid w:val="008D36AF"/>
    <w:rsid w:val="008D4465"/>
    <w:rsid w:val="008D5226"/>
    <w:rsid w:val="008D5B22"/>
    <w:rsid w:val="008E08E7"/>
    <w:rsid w:val="008E150F"/>
    <w:rsid w:val="008E282B"/>
    <w:rsid w:val="008E2E00"/>
    <w:rsid w:val="008E5875"/>
    <w:rsid w:val="008E5A38"/>
    <w:rsid w:val="008E714E"/>
    <w:rsid w:val="008E71F1"/>
    <w:rsid w:val="008E7773"/>
    <w:rsid w:val="008F0259"/>
    <w:rsid w:val="008F1A69"/>
    <w:rsid w:val="008F360A"/>
    <w:rsid w:val="008F37EE"/>
    <w:rsid w:val="008F3C15"/>
    <w:rsid w:val="008F3F09"/>
    <w:rsid w:val="008F3FD1"/>
    <w:rsid w:val="008F4331"/>
    <w:rsid w:val="008F495E"/>
    <w:rsid w:val="008F7480"/>
    <w:rsid w:val="009001C6"/>
    <w:rsid w:val="00900DED"/>
    <w:rsid w:val="00900FE0"/>
    <w:rsid w:val="0090118B"/>
    <w:rsid w:val="009026DF"/>
    <w:rsid w:val="009036E7"/>
    <w:rsid w:val="00903E99"/>
    <w:rsid w:val="00905CDA"/>
    <w:rsid w:val="0090643D"/>
    <w:rsid w:val="00907948"/>
    <w:rsid w:val="00910192"/>
    <w:rsid w:val="00910491"/>
    <w:rsid w:val="009123C6"/>
    <w:rsid w:val="0091316A"/>
    <w:rsid w:val="00913291"/>
    <w:rsid w:val="00913E0A"/>
    <w:rsid w:val="00914CB5"/>
    <w:rsid w:val="00914D0A"/>
    <w:rsid w:val="00915972"/>
    <w:rsid w:val="00916239"/>
    <w:rsid w:val="00916505"/>
    <w:rsid w:val="0091722E"/>
    <w:rsid w:val="00917A0C"/>
    <w:rsid w:val="009202EF"/>
    <w:rsid w:val="0092242E"/>
    <w:rsid w:val="00923DE5"/>
    <w:rsid w:val="009249DA"/>
    <w:rsid w:val="00924A92"/>
    <w:rsid w:val="00925C6B"/>
    <w:rsid w:val="0092699B"/>
    <w:rsid w:val="00926A88"/>
    <w:rsid w:val="0092753E"/>
    <w:rsid w:val="00927FFD"/>
    <w:rsid w:val="00931CCF"/>
    <w:rsid w:val="00932C6A"/>
    <w:rsid w:val="0093310A"/>
    <w:rsid w:val="00933845"/>
    <w:rsid w:val="00933969"/>
    <w:rsid w:val="00934A77"/>
    <w:rsid w:val="00934D82"/>
    <w:rsid w:val="00934D8C"/>
    <w:rsid w:val="009352F1"/>
    <w:rsid w:val="00935DDC"/>
    <w:rsid w:val="0094061C"/>
    <w:rsid w:val="00942391"/>
    <w:rsid w:val="0094251F"/>
    <w:rsid w:val="0094317E"/>
    <w:rsid w:val="00943F9A"/>
    <w:rsid w:val="00943FAB"/>
    <w:rsid w:val="009472DF"/>
    <w:rsid w:val="00947A92"/>
    <w:rsid w:val="00947C3A"/>
    <w:rsid w:val="00952E41"/>
    <w:rsid w:val="00954984"/>
    <w:rsid w:val="00956288"/>
    <w:rsid w:val="0095706C"/>
    <w:rsid w:val="009572E1"/>
    <w:rsid w:val="00962AF8"/>
    <w:rsid w:val="00962AFE"/>
    <w:rsid w:val="00962CC4"/>
    <w:rsid w:val="00962E29"/>
    <w:rsid w:val="00963207"/>
    <w:rsid w:val="009644F2"/>
    <w:rsid w:val="00967C4F"/>
    <w:rsid w:val="00970D66"/>
    <w:rsid w:val="009721B6"/>
    <w:rsid w:val="009731CE"/>
    <w:rsid w:val="0097363C"/>
    <w:rsid w:val="009736A9"/>
    <w:rsid w:val="00974422"/>
    <w:rsid w:val="00975042"/>
    <w:rsid w:val="00975E63"/>
    <w:rsid w:val="00976310"/>
    <w:rsid w:val="009777E3"/>
    <w:rsid w:val="009839CA"/>
    <w:rsid w:val="00983BE4"/>
    <w:rsid w:val="00985C7E"/>
    <w:rsid w:val="00986469"/>
    <w:rsid w:val="0099197C"/>
    <w:rsid w:val="00992E03"/>
    <w:rsid w:val="00993CAD"/>
    <w:rsid w:val="009951F6"/>
    <w:rsid w:val="009951FE"/>
    <w:rsid w:val="00996079"/>
    <w:rsid w:val="00996105"/>
    <w:rsid w:val="009971E8"/>
    <w:rsid w:val="00997876"/>
    <w:rsid w:val="00997882"/>
    <w:rsid w:val="009A09E2"/>
    <w:rsid w:val="009A2105"/>
    <w:rsid w:val="009A2D2B"/>
    <w:rsid w:val="009A4E39"/>
    <w:rsid w:val="009A59DF"/>
    <w:rsid w:val="009A64CA"/>
    <w:rsid w:val="009A6728"/>
    <w:rsid w:val="009A6968"/>
    <w:rsid w:val="009B00FF"/>
    <w:rsid w:val="009B0734"/>
    <w:rsid w:val="009B0B78"/>
    <w:rsid w:val="009B198C"/>
    <w:rsid w:val="009B35CD"/>
    <w:rsid w:val="009B3F15"/>
    <w:rsid w:val="009B43D6"/>
    <w:rsid w:val="009B60D8"/>
    <w:rsid w:val="009B6835"/>
    <w:rsid w:val="009B6C1B"/>
    <w:rsid w:val="009C0317"/>
    <w:rsid w:val="009C0C7B"/>
    <w:rsid w:val="009C1E6C"/>
    <w:rsid w:val="009C2865"/>
    <w:rsid w:val="009C3DF1"/>
    <w:rsid w:val="009C4448"/>
    <w:rsid w:val="009D22ED"/>
    <w:rsid w:val="009D28D2"/>
    <w:rsid w:val="009D5D32"/>
    <w:rsid w:val="009D661A"/>
    <w:rsid w:val="009D7994"/>
    <w:rsid w:val="009E1D24"/>
    <w:rsid w:val="009E1E5E"/>
    <w:rsid w:val="009E2AA8"/>
    <w:rsid w:val="009E2CE3"/>
    <w:rsid w:val="009E67A9"/>
    <w:rsid w:val="009E690A"/>
    <w:rsid w:val="009E6DD7"/>
    <w:rsid w:val="009E71BD"/>
    <w:rsid w:val="009E76E5"/>
    <w:rsid w:val="009F1C16"/>
    <w:rsid w:val="009F23DC"/>
    <w:rsid w:val="009F2750"/>
    <w:rsid w:val="009F2A6A"/>
    <w:rsid w:val="009F2F41"/>
    <w:rsid w:val="009F3232"/>
    <w:rsid w:val="009F3FB3"/>
    <w:rsid w:val="009F3FFD"/>
    <w:rsid w:val="009F4218"/>
    <w:rsid w:val="009F42A7"/>
    <w:rsid w:val="009F5E39"/>
    <w:rsid w:val="009F74B5"/>
    <w:rsid w:val="00A01D77"/>
    <w:rsid w:val="00A01E3F"/>
    <w:rsid w:val="00A0255F"/>
    <w:rsid w:val="00A06423"/>
    <w:rsid w:val="00A123A5"/>
    <w:rsid w:val="00A129EC"/>
    <w:rsid w:val="00A13E46"/>
    <w:rsid w:val="00A14B46"/>
    <w:rsid w:val="00A14E6A"/>
    <w:rsid w:val="00A16BA5"/>
    <w:rsid w:val="00A16F44"/>
    <w:rsid w:val="00A16F8D"/>
    <w:rsid w:val="00A20282"/>
    <w:rsid w:val="00A203EE"/>
    <w:rsid w:val="00A208CB"/>
    <w:rsid w:val="00A209B2"/>
    <w:rsid w:val="00A22FAE"/>
    <w:rsid w:val="00A231EE"/>
    <w:rsid w:val="00A23583"/>
    <w:rsid w:val="00A24821"/>
    <w:rsid w:val="00A250EF"/>
    <w:rsid w:val="00A27BF6"/>
    <w:rsid w:val="00A3157B"/>
    <w:rsid w:val="00A32C79"/>
    <w:rsid w:val="00A33529"/>
    <w:rsid w:val="00A33745"/>
    <w:rsid w:val="00A33FD9"/>
    <w:rsid w:val="00A3657D"/>
    <w:rsid w:val="00A3698C"/>
    <w:rsid w:val="00A40001"/>
    <w:rsid w:val="00A40B6F"/>
    <w:rsid w:val="00A415D5"/>
    <w:rsid w:val="00A419FB"/>
    <w:rsid w:val="00A41A71"/>
    <w:rsid w:val="00A42B38"/>
    <w:rsid w:val="00A43A9E"/>
    <w:rsid w:val="00A4412E"/>
    <w:rsid w:val="00A4785D"/>
    <w:rsid w:val="00A52035"/>
    <w:rsid w:val="00A53617"/>
    <w:rsid w:val="00A5424A"/>
    <w:rsid w:val="00A54591"/>
    <w:rsid w:val="00A54A48"/>
    <w:rsid w:val="00A55319"/>
    <w:rsid w:val="00A553EF"/>
    <w:rsid w:val="00A57179"/>
    <w:rsid w:val="00A604D8"/>
    <w:rsid w:val="00A61334"/>
    <w:rsid w:val="00A617CA"/>
    <w:rsid w:val="00A62385"/>
    <w:rsid w:val="00A62C42"/>
    <w:rsid w:val="00A62DDA"/>
    <w:rsid w:val="00A63E9D"/>
    <w:rsid w:val="00A642F2"/>
    <w:rsid w:val="00A64C01"/>
    <w:rsid w:val="00A65A7F"/>
    <w:rsid w:val="00A67CED"/>
    <w:rsid w:val="00A70809"/>
    <w:rsid w:val="00A71D86"/>
    <w:rsid w:val="00A723A6"/>
    <w:rsid w:val="00A7298A"/>
    <w:rsid w:val="00A72D7F"/>
    <w:rsid w:val="00A772A5"/>
    <w:rsid w:val="00A77756"/>
    <w:rsid w:val="00A82426"/>
    <w:rsid w:val="00A82BAD"/>
    <w:rsid w:val="00A8332D"/>
    <w:rsid w:val="00A833E9"/>
    <w:rsid w:val="00A83773"/>
    <w:rsid w:val="00A840D2"/>
    <w:rsid w:val="00A850F6"/>
    <w:rsid w:val="00A86CA1"/>
    <w:rsid w:val="00A870F5"/>
    <w:rsid w:val="00A90E8D"/>
    <w:rsid w:val="00A92582"/>
    <w:rsid w:val="00A92632"/>
    <w:rsid w:val="00A92CB7"/>
    <w:rsid w:val="00A92D9E"/>
    <w:rsid w:val="00A92F0F"/>
    <w:rsid w:val="00A95EFE"/>
    <w:rsid w:val="00A973CE"/>
    <w:rsid w:val="00A97723"/>
    <w:rsid w:val="00A97E15"/>
    <w:rsid w:val="00AA5C72"/>
    <w:rsid w:val="00AA623E"/>
    <w:rsid w:val="00AB0A7C"/>
    <w:rsid w:val="00AB177A"/>
    <w:rsid w:val="00AB180D"/>
    <w:rsid w:val="00AB2B29"/>
    <w:rsid w:val="00AB3483"/>
    <w:rsid w:val="00AB4F18"/>
    <w:rsid w:val="00AB5CB6"/>
    <w:rsid w:val="00AC08A3"/>
    <w:rsid w:val="00AC0C59"/>
    <w:rsid w:val="00AC1792"/>
    <w:rsid w:val="00AC1FC5"/>
    <w:rsid w:val="00AC2781"/>
    <w:rsid w:val="00AC3784"/>
    <w:rsid w:val="00AC4122"/>
    <w:rsid w:val="00AC430B"/>
    <w:rsid w:val="00AC462A"/>
    <w:rsid w:val="00AC57E4"/>
    <w:rsid w:val="00AC5C1E"/>
    <w:rsid w:val="00AC63E0"/>
    <w:rsid w:val="00AC711A"/>
    <w:rsid w:val="00AC72AC"/>
    <w:rsid w:val="00AC77DE"/>
    <w:rsid w:val="00AD01AB"/>
    <w:rsid w:val="00AD1911"/>
    <w:rsid w:val="00AD2A88"/>
    <w:rsid w:val="00AD2E64"/>
    <w:rsid w:val="00AD3EEE"/>
    <w:rsid w:val="00AD505C"/>
    <w:rsid w:val="00AD5D41"/>
    <w:rsid w:val="00AD62C4"/>
    <w:rsid w:val="00AD6741"/>
    <w:rsid w:val="00AD6910"/>
    <w:rsid w:val="00AD7848"/>
    <w:rsid w:val="00AE14E1"/>
    <w:rsid w:val="00AE15CE"/>
    <w:rsid w:val="00AE37CE"/>
    <w:rsid w:val="00AE5BB7"/>
    <w:rsid w:val="00AE6305"/>
    <w:rsid w:val="00AE740D"/>
    <w:rsid w:val="00AE7778"/>
    <w:rsid w:val="00AF0314"/>
    <w:rsid w:val="00AF0B45"/>
    <w:rsid w:val="00AF10D0"/>
    <w:rsid w:val="00AF25AE"/>
    <w:rsid w:val="00AF25B8"/>
    <w:rsid w:val="00AF2BF4"/>
    <w:rsid w:val="00AF6A13"/>
    <w:rsid w:val="00AF753B"/>
    <w:rsid w:val="00B007C3"/>
    <w:rsid w:val="00B00A6E"/>
    <w:rsid w:val="00B010B9"/>
    <w:rsid w:val="00B01567"/>
    <w:rsid w:val="00B01A2E"/>
    <w:rsid w:val="00B03C5D"/>
    <w:rsid w:val="00B03D39"/>
    <w:rsid w:val="00B05B5A"/>
    <w:rsid w:val="00B06B7C"/>
    <w:rsid w:val="00B06D3B"/>
    <w:rsid w:val="00B07527"/>
    <w:rsid w:val="00B109E7"/>
    <w:rsid w:val="00B11BC1"/>
    <w:rsid w:val="00B126EB"/>
    <w:rsid w:val="00B13682"/>
    <w:rsid w:val="00B139C0"/>
    <w:rsid w:val="00B147C5"/>
    <w:rsid w:val="00B17282"/>
    <w:rsid w:val="00B178A9"/>
    <w:rsid w:val="00B211F1"/>
    <w:rsid w:val="00B23488"/>
    <w:rsid w:val="00B235C3"/>
    <w:rsid w:val="00B24B2A"/>
    <w:rsid w:val="00B25F0B"/>
    <w:rsid w:val="00B27DF5"/>
    <w:rsid w:val="00B30A77"/>
    <w:rsid w:val="00B30AA6"/>
    <w:rsid w:val="00B30C91"/>
    <w:rsid w:val="00B34991"/>
    <w:rsid w:val="00B34E0E"/>
    <w:rsid w:val="00B35AA4"/>
    <w:rsid w:val="00B37460"/>
    <w:rsid w:val="00B40E79"/>
    <w:rsid w:val="00B410E7"/>
    <w:rsid w:val="00B41FFC"/>
    <w:rsid w:val="00B4228C"/>
    <w:rsid w:val="00B4254C"/>
    <w:rsid w:val="00B425C7"/>
    <w:rsid w:val="00B42835"/>
    <w:rsid w:val="00B43B43"/>
    <w:rsid w:val="00B442C7"/>
    <w:rsid w:val="00B44819"/>
    <w:rsid w:val="00B44D68"/>
    <w:rsid w:val="00B45D6B"/>
    <w:rsid w:val="00B46FD9"/>
    <w:rsid w:val="00B479E6"/>
    <w:rsid w:val="00B501D5"/>
    <w:rsid w:val="00B5181D"/>
    <w:rsid w:val="00B52ECD"/>
    <w:rsid w:val="00B52ED7"/>
    <w:rsid w:val="00B5362D"/>
    <w:rsid w:val="00B53825"/>
    <w:rsid w:val="00B550F9"/>
    <w:rsid w:val="00B551FF"/>
    <w:rsid w:val="00B5551B"/>
    <w:rsid w:val="00B56A2C"/>
    <w:rsid w:val="00B60C72"/>
    <w:rsid w:val="00B615EF"/>
    <w:rsid w:val="00B62831"/>
    <w:rsid w:val="00B62992"/>
    <w:rsid w:val="00B63862"/>
    <w:rsid w:val="00B63CA2"/>
    <w:rsid w:val="00B6595D"/>
    <w:rsid w:val="00B6690C"/>
    <w:rsid w:val="00B66CD9"/>
    <w:rsid w:val="00B66F26"/>
    <w:rsid w:val="00B6785A"/>
    <w:rsid w:val="00B70205"/>
    <w:rsid w:val="00B70883"/>
    <w:rsid w:val="00B71396"/>
    <w:rsid w:val="00B71C99"/>
    <w:rsid w:val="00B74C49"/>
    <w:rsid w:val="00B75EE0"/>
    <w:rsid w:val="00B8004F"/>
    <w:rsid w:val="00B81991"/>
    <w:rsid w:val="00B84708"/>
    <w:rsid w:val="00B847E1"/>
    <w:rsid w:val="00B84DF2"/>
    <w:rsid w:val="00B8571F"/>
    <w:rsid w:val="00B85E51"/>
    <w:rsid w:val="00B86F3C"/>
    <w:rsid w:val="00B86F96"/>
    <w:rsid w:val="00B87B3E"/>
    <w:rsid w:val="00B91C2B"/>
    <w:rsid w:val="00B92ABC"/>
    <w:rsid w:val="00B94907"/>
    <w:rsid w:val="00B96AD4"/>
    <w:rsid w:val="00B97B0C"/>
    <w:rsid w:val="00BA0AC6"/>
    <w:rsid w:val="00BA3604"/>
    <w:rsid w:val="00BA37C7"/>
    <w:rsid w:val="00BA44EE"/>
    <w:rsid w:val="00BA5A34"/>
    <w:rsid w:val="00BA635B"/>
    <w:rsid w:val="00BA796B"/>
    <w:rsid w:val="00BB163B"/>
    <w:rsid w:val="00BB17E6"/>
    <w:rsid w:val="00BB21C4"/>
    <w:rsid w:val="00BB3E11"/>
    <w:rsid w:val="00BB45E7"/>
    <w:rsid w:val="00BB488E"/>
    <w:rsid w:val="00BB557C"/>
    <w:rsid w:val="00BB5CDF"/>
    <w:rsid w:val="00BB6AB7"/>
    <w:rsid w:val="00BB6DAE"/>
    <w:rsid w:val="00BC035B"/>
    <w:rsid w:val="00BC0AA3"/>
    <w:rsid w:val="00BC2170"/>
    <w:rsid w:val="00BC2176"/>
    <w:rsid w:val="00BC226D"/>
    <w:rsid w:val="00BC24AA"/>
    <w:rsid w:val="00BC2CB3"/>
    <w:rsid w:val="00BC3475"/>
    <w:rsid w:val="00BC5146"/>
    <w:rsid w:val="00BC53CD"/>
    <w:rsid w:val="00BC59CB"/>
    <w:rsid w:val="00BC5B4E"/>
    <w:rsid w:val="00BC6B6C"/>
    <w:rsid w:val="00BC6BC4"/>
    <w:rsid w:val="00BC6E07"/>
    <w:rsid w:val="00BC79B9"/>
    <w:rsid w:val="00BD053A"/>
    <w:rsid w:val="00BD0D83"/>
    <w:rsid w:val="00BD179A"/>
    <w:rsid w:val="00BD1DF6"/>
    <w:rsid w:val="00BD2293"/>
    <w:rsid w:val="00BD534E"/>
    <w:rsid w:val="00BD5B6F"/>
    <w:rsid w:val="00BD61C2"/>
    <w:rsid w:val="00BD6D88"/>
    <w:rsid w:val="00BD6EA0"/>
    <w:rsid w:val="00BD71A8"/>
    <w:rsid w:val="00BD7299"/>
    <w:rsid w:val="00BD7DB3"/>
    <w:rsid w:val="00BE0C84"/>
    <w:rsid w:val="00BE143A"/>
    <w:rsid w:val="00BE1D0E"/>
    <w:rsid w:val="00BE25BA"/>
    <w:rsid w:val="00BE2D9F"/>
    <w:rsid w:val="00BE3239"/>
    <w:rsid w:val="00BE3A7D"/>
    <w:rsid w:val="00BE3B2E"/>
    <w:rsid w:val="00BE5A62"/>
    <w:rsid w:val="00BE5C9E"/>
    <w:rsid w:val="00BE5FA1"/>
    <w:rsid w:val="00BE6E05"/>
    <w:rsid w:val="00BE6EEA"/>
    <w:rsid w:val="00BE71B8"/>
    <w:rsid w:val="00BF03CF"/>
    <w:rsid w:val="00BF2ACD"/>
    <w:rsid w:val="00BF33B4"/>
    <w:rsid w:val="00BF3439"/>
    <w:rsid w:val="00BF3D5A"/>
    <w:rsid w:val="00BF40A5"/>
    <w:rsid w:val="00BF419E"/>
    <w:rsid w:val="00BF57F6"/>
    <w:rsid w:val="00BF6B03"/>
    <w:rsid w:val="00C002BE"/>
    <w:rsid w:val="00C00335"/>
    <w:rsid w:val="00C012A2"/>
    <w:rsid w:val="00C01FE5"/>
    <w:rsid w:val="00C02938"/>
    <w:rsid w:val="00C040ED"/>
    <w:rsid w:val="00C05196"/>
    <w:rsid w:val="00C0585F"/>
    <w:rsid w:val="00C05AE1"/>
    <w:rsid w:val="00C0611A"/>
    <w:rsid w:val="00C061DF"/>
    <w:rsid w:val="00C06214"/>
    <w:rsid w:val="00C06424"/>
    <w:rsid w:val="00C06D8E"/>
    <w:rsid w:val="00C07B0C"/>
    <w:rsid w:val="00C114B7"/>
    <w:rsid w:val="00C12424"/>
    <w:rsid w:val="00C13184"/>
    <w:rsid w:val="00C137A1"/>
    <w:rsid w:val="00C13C90"/>
    <w:rsid w:val="00C1571A"/>
    <w:rsid w:val="00C15A0F"/>
    <w:rsid w:val="00C1626E"/>
    <w:rsid w:val="00C20975"/>
    <w:rsid w:val="00C217ED"/>
    <w:rsid w:val="00C227CA"/>
    <w:rsid w:val="00C234C8"/>
    <w:rsid w:val="00C24611"/>
    <w:rsid w:val="00C25051"/>
    <w:rsid w:val="00C25E34"/>
    <w:rsid w:val="00C276E6"/>
    <w:rsid w:val="00C277E6"/>
    <w:rsid w:val="00C279AC"/>
    <w:rsid w:val="00C3015C"/>
    <w:rsid w:val="00C30D37"/>
    <w:rsid w:val="00C31099"/>
    <w:rsid w:val="00C314E2"/>
    <w:rsid w:val="00C31927"/>
    <w:rsid w:val="00C320CE"/>
    <w:rsid w:val="00C32F71"/>
    <w:rsid w:val="00C35F4E"/>
    <w:rsid w:val="00C3739E"/>
    <w:rsid w:val="00C3758E"/>
    <w:rsid w:val="00C37790"/>
    <w:rsid w:val="00C40091"/>
    <w:rsid w:val="00C40BDC"/>
    <w:rsid w:val="00C422CD"/>
    <w:rsid w:val="00C43CC8"/>
    <w:rsid w:val="00C442DC"/>
    <w:rsid w:val="00C4765C"/>
    <w:rsid w:val="00C50C3E"/>
    <w:rsid w:val="00C50EB0"/>
    <w:rsid w:val="00C52072"/>
    <w:rsid w:val="00C52F6C"/>
    <w:rsid w:val="00C5335D"/>
    <w:rsid w:val="00C54C52"/>
    <w:rsid w:val="00C54F2C"/>
    <w:rsid w:val="00C55F11"/>
    <w:rsid w:val="00C56979"/>
    <w:rsid w:val="00C569FD"/>
    <w:rsid w:val="00C56E59"/>
    <w:rsid w:val="00C60A09"/>
    <w:rsid w:val="00C62B7E"/>
    <w:rsid w:val="00C632AB"/>
    <w:rsid w:val="00C640D4"/>
    <w:rsid w:val="00C64678"/>
    <w:rsid w:val="00C651A7"/>
    <w:rsid w:val="00C65307"/>
    <w:rsid w:val="00C656B7"/>
    <w:rsid w:val="00C65920"/>
    <w:rsid w:val="00C66BF3"/>
    <w:rsid w:val="00C66C39"/>
    <w:rsid w:val="00C67786"/>
    <w:rsid w:val="00C67787"/>
    <w:rsid w:val="00C70B92"/>
    <w:rsid w:val="00C71035"/>
    <w:rsid w:val="00C72EA8"/>
    <w:rsid w:val="00C740EF"/>
    <w:rsid w:val="00C74EB9"/>
    <w:rsid w:val="00C764DC"/>
    <w:rsid w:val="00C77862"/>
    <w:rsid w:val="00C77D3C"/>
    <w:rsid w:val="00C77F3C"/>
    <w:rsid w:val="00C80751"/>
    <w:rsid w:val="00C807B8"/>
    <w:rsid w:val="00C81FF1"/>
    <w:rsid w:val="00C82F93"/>
    <w:rsid w:val="00C850DF"/>
    <w:rsid w:val="00C863C3"/>
    <w:rsid w:val="00C8760E"/>
    <w:rsid w:val="00C87BAF"/>
    <w:rsid w:val="00C91C5A"/>
    <w:rsid w:val="00C929E8"/>
    <w:rsid w:val="00C92A0F"/>
    <w:rsid w:val="00C92AB2"/>
    <w:rsid w:val="00C93481"/>
    <w:rsid w:val="00C944C0"/>
    <w:rsid w:val="00C95557"/>
    <w:rsid w:val="00C95E99"/>
    <w:rsid w:val="00CA027A"/>
    <w:rsid w:val="00CA1436"/>
    <w:rsid w:val="00CA2E00"/>
    <w:rsid w:val="00CA2F86"/>
    <w:rsid w:val="00CA428B"/>
    <w:rsid w:val="00CA42DA"/>
    <w:rsid w:val="00CA5279"/>
    <w:rsid w:val="00CA583B"/>
    <w:rsid w:val="00CA6919"/>
    <w:rsid w:val="00CA73F3"/>
    <w:rsid w:val="00CA7E4B"/>
    <w:rsid w:val="00CB38CE"/>
    <w:rsid w:val="00CB3925"/>
    <w:rsid w:val="00CB3B96"/>
    <w:rsid w:val="00CB6397"/>
    <w:rsid w:val="00CB735D"/>
    <w:rsid w:val="00CB73AE"/>
    <w:rsid w:val="00CB7837"/>
    <w:rsid w:val="00CB7F1B"/>
    <w:rsid w:val="00CC0BE4"/>
    <w:rsid w:val="00CC0F28"/>
    <w:rsid w:val="00CC1277"/>
    <w:rsid w:val="00CC2210"/>
    <w:rsid w:val="00CC24D2"/>
    <w:rsid w:val="00CC292B"/>
    <w:rsid w:val="00CC3026"/>
    <w:rsid w:val="00CC3385"/>
    <w:rsid w:val="00CC3762"/>
    <w:rsid w:val="00CC4820"/>
    <w:rsid w:val="00CC4A1A"/>
    <w:rsid w:val="00CC6403"/>
    <w:rsid w:val="00CC6573"/>
    <w:rsid w:val="00CC6AFE"/>
    <w:rsid w:val="00CC70A3"/>
    <w:rsid w:val="00CC7469"/>
    <w:rsid w:val="00CC7D21"/>
    <w:rsid w:val="00CC7DE7"/>
    <w:rsid w:val="00CD040A"/>
    <w:rsid w:val="00CD0726"/>
    <w:rsid w:val="00CD1CB6"/>
    <w:rsid w:val="00CD2323"/>
    <w:rsid w:val="00CD257A"/>
    <w:rsid w:val="00CD3D71"/>
    <w:rsid w:val="00CD4CE6"/>
    <w:rsid w:val="00CD4D2E"/>
    <w:rsid w:val="00CD4D61"/>
    <w:rsid w:val="00CD6AE3"/>
    <w:rsid w:val="00CD6D18"/>
    <w:rsid w:val="00CE0258"/>
    <w:rsid w:val="00CE04C4"/>
    <w:rsid w:val="00CE0B40"/>
    <w:rsid w:val="00CE0EE2"/>
    <w:rsid w:val="00CE0F8B"/>
    <w:rsid w:val="00CE15D6"/>
    <w:rsid w:val="00CE3691"/>
    <w:rsid w:val="00CE54F7"/>
    <w:rsid w:val="00CE646E"/>
    <w:rsid w:val="00CE68AB"/>
    <w:rsid w:val="00CF0E21"/>
    <w:rsid w:val="00CF2173"/>
    <w:rsid w:val="00CF3CE4"/>
    <w:rsid w:val="00CF56F7"/>
    <w:rsid w:val="00CF5F0C"/>
    <w:rsid w:val="00CF6341"/>
    <w:rsid w:val="00D00A1E"/>
    <w:rsid w:val="00D0213C"/>
    <w:rsid w:val="00D024C4"/>
    <w:rsid w:val="00D043FF"/>
    <w:rsid w:val="00D06132"/>
    <w:rsid w:val="00D0649D"/>
    <w:rsid w:val="00D06A58"/>
    <w:rsid w:val="00D10E85"/>
    <w:rsid w:val="00D116BD"/>
    <w:rsid w:val="00D153EC"/>
    <w:rsid w:val="00D16208"/>
    <w:rsid w:val="00D16F97"/>
    <w:rsid w:val="00D17240"/>
    <w:rsid w:val="00D17769"/>
    <w:rsid w:val="00D17C56"/>
    <w:rsid w:val="00D209BE"/>
    <w:rsid w:val="00D21602"/>
    <w:rsid w:val="00D219B0"/>
    <w:rsid w:val="00D21FD2"/>
    <w:rsid w:val="00D2352E"/>
    <w:rsid w:val="00D2387D"/>
    <w:rsid w:val="00D27898"/>
    <w:rsid w:val="00D33DF9"/>
    <w:rsid w:val="00D342DD"/>
    <w:rsid w:val="00D34CE4"/>
    <w:rsid w:val="00D35471"/>
    <w:rsid w:val="00D35F27"/>
    <w:rsid w:val="00D35F81"/>
    <w:rsid w:val="00D36646"/>
    <w:rsid w:val="00D36C4F"/>
    <w:rsid w:val="00D3733C"/>
    <w:rsid w:val="00D41401"/>
    <w:rsid w:val="00D41F4D"/>
    <w:rsid w:val="00D439BE"/>
    <w:rsid w:val="00D43A00"/>
    <w:rsid w:val="00D444A8"/>
    <w:rsid w:val="00D45C45"/>
    <w:rsid w:val="00D4661E"/>
    <w:rsid w:val="00D467EF"/>
    <w:rsid w:val="00D47B55"/>
    <w:rsid w:val="00D50425"/>
    <w:rsid w:val="00D51835"/>
    <w:rsid w:val="00D539E4"/>
    <w:rsid w:val="00D53AB5"/>
    <w:rsid w:val="00D54C47"/>
    <w:rsid w:val="00D54FB6"/>
    <w:rsid w:val="00D55250"/>
    <w:rsid w:val="00D5560F"/>
    <w:rsid w:val="00D55744"/>
    <w:rsid w:val="00D56CF4"/>
    <w:rsid w:val="00D576DF"/>
    <w:rsid w:val="00D618DE"/>
    <w:rsid w:val="00D618EC"/>
    <w:rsid w:val="00D61A46"/>
    <w:rsid w:val="00D61FF1"/>
    <w:rsid w:val="00D624CA"/>
    <w:rsid w:val="00D62DF2"/>
    <w:rsid w:val="00D671ED"/>
    <w:rsid w:val="00D672E0"/>
    <w:rsid w:val="00D673A3"/>
    <w:rsid w:val="00D707AF"/>
    <w:rsid w:val="00D72380"/>
    <w:rsid w:val="00D73A1E"/>
    <w:rsid w:val="00D7485C"/>
    <w:rsid w:val="00D74F19"/>
    <w:rsid w:val="00D752AE"/>
    <w:rsid w:val="00D754B4"/>
    <w:rsid w:val="00D75F5A"/>
    <w:rsid w:val="00D77BE7"/>
    <w:rsid w:val="00D8218C"/>
    <w:rsid w:val="00D8276B"/>
    <w:rsid w:val="00D83A0F"/>
    <w:rsid w:val="00D83EDB"/>
    <w:rsid w:val="00D842B8"/>
    <w:rsid w:val="00D84C07"/>
    <w:rsid w:val="00D85F03"/>
    <w:rsid w:val="00D862F8"/>
    <w:rsid w:val="00D8654A"/>
    <w:rsid w:val="00D86802"/>
    <w:rsid w:val="00D86914"/>
    <w:rsid w:val="00D91B96"/>
    <w:rsid w:val="00D9257C"/>
    <w:rsid w:val="00D928A6"/>
    <w:rsid w:val="00D92CFD"/>
    <w:rsid w:val="00D9339F"/>
    <w:rsid w:val="00D94C69"/>
    <w:rsid w:val="00D94EBC"/>
    <w:rsid w:val="00D95852"/>
    <w:rsid w:val="00D95C41"/>
    <w:rsid w:val="00D95E74"/>
    <w:rsid w:val="00D9611D"/>
    <w:rsid w:val="00D96931"/>
    <w:rsid w:val="00D96943"/>
    <w:rsid w:val="00D9696F"/>
    <w:rsid w:val="00D972F7"/>
    <w:rsid w:val="00DA01A2"/>
    <w:rsid w:val="00DA117E"/>
    <w:rsid w:val="00DA11CA"/>
    <w:rsid w:val="00DA17E8"/>
    <w:rsid w:val="00DA2DF3"/>
    <w:rsid w:val="00DA3DBC"/>
    <w:rsid w:val="00DA4F0A"/>
    <w:rsid w:val="00DA4FA5"/>
    <w:rsid w:val="00DA5C46"/>
    <w:rsid w:val="00DA6571"/>
    <w:rsid w:val="00DA6A97"/>
    <w:rsid w:val="00DA7908"/>
    <w:rsid w:val="00DB0072"/>
    <w:rsid w:val="00DB0665"/>
    <w:rsid w:val="00DB088B"/>
    <w:rsid w:val="00DB10C0"/>
    <w:rsid w:val="00DB2215"/>
    <w:rsid w:val="00DB286A"/>
    <w:rsid w:val="00DB289B"/>
    <w:rsid w:val="00DB2E40"/>
    <w:rsid w:val="00DB4E51"/>
    <w:rsid w:val="00DB6CA7"/>
    <w:rsid w:val="00DB77F4"/>
    <w:rsid w:val="00DB7F34"/>
    <w:rsid w:val="00DC0543"/>
    <w:rsid w:val="00DC1A52"/>
    <w:rsid w:val="00DC38BD"/>
    <w:rsid w:val="00DC3C21"/>
    <w:rsid w:val="00DC4F92"/>
    <w:rsid w:val="00DC5969"/>
    <w:rsid w:val="00DC5CC7"/>
    <w:rsid w:val="00DD07DD"/>
    <w:rsid w:val="00DD142B"/>
    <w:rsid w:val="00DD261A"/>
    <w:rsid w:val="00DD333F"/>
    <w:rsid w:val="00DD35EC"/>
    <w:rsid w:val="00DD3A05"/>
    <w:rsid w:val="00DD4223"/>
    <w:rsid w:val="00DD53AD"/>
    <w:rsid w:val="00DD72F5"/>
    <w:rsid w:val="00DD74B8"/>
    <w:rsid w:val="00DD7805"/>
    <w:rsid w:val="00DD7A17"/>
    <w:rsid w:val="00DE06E0"/>
    <w:rsid w:val="00DE153D"/>
    <w:rsid w:val="00DE317F"/>
    <w:rsid w:val="00DE40C2"/>
    <w:rsid w:val="00DE6112"/>
    <w:rsid w:val="00DE6D80"/>
    <w:rsid w:val="00DE6E93"/>
    <w:rsid w:val="00DE7EF8"/>
    <w:rsid w:val="00DF046D"/>
    <w:rsid w:val="00DF0F53"/>
    <w:rsid w:val="00DF1472"/>
    <w:rsid w:val="00DF1EA7"/>
    <w:rsid w:val="00DF25FD"/>
    <w:rsid w:val="00DF2A57"/>
    <w:rsid w:val="00DF697D"/>
    <w:rsid w:val="00E01E88"/>
    <w:rsid w:val="00E01FC8"/>
    <w:rsid w:val="00E0238C"/>
    <w:rsid w:val="00E0244D"/>
    <w:rsid w:val="00E02F1B"/>
    <w:rsid w:val="00E03809"/>
    <w:rsid w:val="00E03A38"/>
    <w:rsid w:val="00E04F68"/>
    <w:rsid w:val="00E054D7"/>
    <w:rsid w:val="00E060E4"/>
    <w:rsid w:val="00E0779C"/>
    <w:rsid w:val="00E1145E"/>
    <w:rsid w:val="00E11A59"/>
    <w:rsid w:val="00E128F0"/>
    <w:rsid w:val="00E14F57"/>
    <w:rsid w:val="00E15F45"/>
    <w:rsid w:val="00E16226"/>
    <w:rsid w:val="00E163F3"/>
    <w:rsid w:val="00E203D4"/>
    <w:rsid w:val="00E22199"/>
    <w:rsid w:val="00E2233A"/>
    <w:rsid w:val="00E23DC8"/>
    <w:rsid w:val="00E26A4D"/>
    <w:rsid w:val="00E26B5A"/>
    <w:rsid w:val="00E275FD"/>
    <w:rsid w:val="00E31E84"/>
    <w:rsid w:val="00E3226F"/>
    <w:rsid w:val="00E335C4"/>
    <w:rsid w:val="00E35FD0"/>
    <w:rsid w:val="00E3675E"/>
    <w:rsid w:val="00E36DD4"/>
    <w:rsid w:val="00E37E35"/>
    <w:rsid w:val="00E4089B"/>
    <w:rsid w:val="00E40CA4"/>
    <w:rsid w:val="00E41C2F"/>
    <w:rsid w:val="00E41D04"/>
    <w:rsid w:val="00E429F0"/>
    <w:rsid w:val="00E43066"/>
    <w:rsid w:val="00E43471"/>
    <w:rsid w:val="00E43763"/>
    <w:rsid w:val="00E43E89"/>
    <w:rsid w:val="00E44E6D"/>
    <w:rsid w:val="00E45010"/>
    <w:rsid w:val="00E451EC"/>
    <w:rsid w:val="00E456F8"/>
    <w:rsid w:val="00E460EB"/>
    <w:rsid w:val="00E4683C"/>
    <w:rsid w:val="00E504D8"/>
    <w:rsid w:val="00E50779"/>
    <w:rsid w:val="00E52A40"/>
    <w:rsid w:val="00E52C2C"/>
    <w:rsid w:val="00E53672"/>
    <w:rsid w:val="00E548FF"/>
    <w:rsid w:val="00E55301"/>
    <w:rsid w:val="00E561C3"/>
    <w:rsid w:val="00E56C18"/>
    <w:rsid w:val="00E5738D"/>
    <w:rsid w:val="00E63F77"/>
    <w:rsid w:val="00E6543F"/>
    <w:rsid w:val="00E6588D"/>
    <w:rsid w:val="00E659B9"/>
    <w:rsid w:val="00E65C4F"/>
    <w:rsid w:val="00E65EFC"/>
    <w:rsid w:val="00E666C2"/>
    <w:rsid w:val="00E71A19"/>
    <w:rsid w:val="00E72531"/>
    <w:rsid w:val="00E7278C"/>
    <w:rsid w:val="00E72DA9"/>
    <w:rsid w:val="00E736C8"/>
    <w:rsid w:val="00E74511"/>
    <w:rsid w:val="00E75479"/>
    <w:rsid w:val="00E75BF3"/>
    <w:rsid w:val="00E77C1B"/>
    <w:rsid w:val="00E77CD9"/>
    <w:rsid w:val="00E8054E"/>
    <w:rsid w:val="00E80FB2"/>
    <w:rsid w:val="00E813F7"/>
    <w:rsid w:val="00E82353"/>
    <w:rsid w:val="00E8466F"/>
    <w:rsid w:val="00E85AE3"/>
    <w:rsid w:val="00E86044"/>
    <w:rsid w:val="00E86F08"/>
    <w:rsid w:val="00E877ED"/>
    <w:rsid w:val="00E87A11"/>
    <w:rsid w:val="00E9198D"/>
    <w:rsid w:val="00E93782"/>
    <w:rsid w:val="00E93F24"/>
    <w:rsid w:val="00E95B25"/>
    <w:rsid w:val="00E97F67"/>
    <w:rsid w:val="00EA067E"/>
    <w:rsid w:val="00EA0703"/>
    <w:rsid w:val="00EA1AE2"/>
    <w:rsid w:val="00EA32CB"/>
    <w:rsid w:val="00EA3BA3"/>
    <w:rsid w:val="00EA4358"/>
    <w:rsid w:val="00EA4566"/>
    <w:rsid w:val="00EA6B37"/>
    <w:rsid w:val="00EA6CBF"/>
    <w:rsid w:val="00EA7E70"/>
    <w:rsid w:val="00EA7E91"/>
    <w:rsid w:val="00EB2BA9"/>
    <w:rsid w:val="00EB2CDF"/>
    <w:rsid w:val="00EB3BC0"/>
    <w:rsid w:val="00EB3F76"/>
    <w:rsid w:val="00EB60A1"/>
    <w:rsid w:val="00EB7E2A"/>
    <w:rsid w:val="00EC04FD"/>
    <w:rsid w:val="00EC0B8C"/>
    <w:rsid w:val="00EC1E7F"/>
    <w:rsid w:val="00EC1F06"/>
    <w:rsid w:val="00EC2B1A"/>
    <w:rsid w:val="00EC4808"/>
    <w:rsid w:val="00EC5E6E"/>
    <w:rsid w:val="00EC5FE5"/>
    <w:rsid w:val="00ED00A1"/>
    <w:rsid w:val="00ED0E81"/>
    <w:rsid w:val="00ED1740"/>
    <w:rsid w:val="00ED1910"/>
    <w:rsid w:val="00ED2719"/>
    <w:rsid w:val="00ED2B8B"/>
    <w:rsid w:val="00ED2EB0"/>
    <w:rsid w:val="00ED2F17"/>
    <w:rsid w:val="00ED42BE"/>
    <w:rsid w:val="00ED562A"/>
    <w:rsid w:val="00ED599E"/>
    <w:rsid w:val="00ED6F37"/>
    <w:rsid w:val="00ED7BB0"/>
    <w:rsid w:val="00EE04DC"/>
    <w:rsid w:val="00EE0701"/>
    <w:rsid w:val="00EE0D9F"/>
    <w:rsid w:val="00EE173D"/>
    <w:rsid w:val="00EE1CD5"/>
    <w:rsid w:val="00EE1FDB"/>
    <w:rsid w:val="00EE21E4"/>
    <w:rsid w:val="00EE24E1"/>
    <w:rsid w:val="00EE256B"/>
    <w:rsid w:val="00EE2C8D"/>
    <w:rsid w:val="00EE2F4F"/>
    <w:rsid w:val="00EE3936"/>
    <w:rsid w:val="00EE4CE0"/>
    <w:rsid w:val="00EE5648"/>
    <w:rsid w:val="00EE6E37"/>
    <w:rsid w:val="00EE7FE1"/>
    <w:rsid w:val="00EF0622"/>
    <w:rsid w:val="00EF0895"/>
    <w:rsid w:val="00EF102B"/>
    <w:rsid w:val="00EF20D7"/>
    <w:rsid w:val="00EF3E31"/>
    <w:rsid w:val="00EF4E19"/>
    <w:rsid w:val="00EF50E0"/>
    <w:rsid w:val="00EF5F3A"/>
    <w:rsid w:val="00EF66CC"/>
    <w:rsid w:val="00EF7DFE"/>
    <w:rsid w:val="00EF7F59"/>
    <w:rsid w:val="00F008A4"/>
    <w:rsid w:val="00F00C38"/>
    <w:rsid w:val="00F00C9D"/>
    <w:rsid w:val="00F00FFA"/>
    <w:rsid w:val="00F01964"/>
    <w:rsid w:val="00F01A77"/>
    <w:rsid w:val="00F01AB3"/>
    <w:rsid w:val="00F02444"/>
    <w:rsid w:val="00F05AC5"/>
    <w:rsid w:val="00F05C2F"/>
    <w:rsid w:val="00F05C55"/>
    <w:rsid w:val="00F06555"/>
    <w:rsid w:val="00F1210E"/>
    <w:rsid w:val="00F133B2"/>
    <w:rsid w:val="00F1569D"/>
    <w:rsid w:val="00F17B90"/>
    <w:rsid w:val="00F21980"/>
    <w:rsid w:val="00F22A64"/>
    <w:rsid w:val="00F230A0"/>
    <w:rsid w:val="00F24065"/>
    <w:rsid w:val="00F24385"/>
    <w:rsid w:val="00F2444C"/>
    <w:rsid w:val="00F268AF"/>
    <w:rsid w:val="00F27931"/>
    <w:rsid w:val="00F301B4"/>
    <w:rsid w:val="00F30834"/>
    <w:rsid w:val="00F30CC3"/>
    <w:rsid w:val="00F32985"/>
    <w:rsid w:val="00F352D4"/>
    <w:rsid w:val="00F3553B"/>
    <w:rsid w:val="00F40B20"/>
    <w:rsid w:val="00F434FA"/>
    <w:rsid w:val="00F436B3"/>
    <w:rsid w:val="00F43CAE"/>
    <w:rsid w:val="00F4439A"/>
    <w:rsid w:val="00F443C5"/>
    <w:rsid w:val="00F458F6"/>
    <w:rsid w:val="00F476FD"/>
    <w:rsid w:val="00F51AA1"/>
    <w:rsid w:val="00F53E37"/>
    <w:rsid w:val="00F54767"/>
    <w:rsid w:val="00F54B96"/>
    <w:rsid w:val="00F56195"/>
    <w:rsid w:val="00F60619"/>
    <w:rsid w:val="00F60C7C"/>
    <w:rsid w:val="00F6186F"/>
    <w:rsid w:val="00F61A0D"/>
    <w:rsid w:val="00F627F9"/>
    <w:rsid w:val="00F63D94"/>
    <w:rsid w:val="00F64364"/>
    <w:rsid w:val="00F6490A"/>
    <w:rsid w:val="00F65103"/>
    <w:rsid w:val="00F653B0"/>
    <w:rsid w:val="00F65595"/>
    <w:rsid w:val="00F664B5"/>
    <w:rsid w:val="00F67C34"/>
    <w:rsid w:val="00F7059F"/>
    <w:rsid w:val="00F72804"/>
    <w:rsid w:val="00F7340C"/>
    <w:rsid w:val="00F73A14"/>
    <w:rsid w:val="00F7624C"/>
    <w:rsid w:val="00F766A4"/>
    <w:rsid w:val="00F80A41"/>
    <w:rsid w:val="00F80BF9"/>
    <w:rsid w:val="00F80DA2"/>
    <w:rsid w:val="00F81D1C"/>
    <w:rsid w:val="00F8244D"/>
    <w:rsid w:val="00F82BDC"/>
    <w:rsid w:val="00F82BF4"/>
    <w:rsid w:val="00F83BB4"/>
    <w:rsid w:val="00F8416C"/>
    <w:rsid w:val="00F85624"/>
    <w:rsid w:val="00F85B8C"/>
    <w:rsid w:val="00F866B9"/>
    <w:rsid w:val="00F86F28"/>
    <w:rsid w:val="00F87973"/>
    <w:rsid w:val="00F91019"/>
    <w:rsid w:val="00F91159"/>
    <w:rsid w:val="00F950AC"/>
    <w:rsid w:val="00F96457"/>
    <w:rsid w:val="00F9686A"/>
    <w:rsid w:val="00F96B48"/>
    <w:rsid w:val="00F97975"/>
    <w:rsid w:val="00F9798C"/>
    <w:rsid w:val="00FA08E7"/>
    <w:rsid w:val="00FA08FD"/>
    <w:rsid w:val="00FA0CC9"/>
    <w:rsid w:val="00FA0F0C"/>
    <w:rsid w:val="00FA3601"/>
    <w:rsid w:val="00FA6358"/>
    <w:rsid w:val="00FA7401"/>
    <w:rsid w:val="00FB0646"/>
    <w:rsid w:val="00FB0667"/>
    <w:rsid w:val="00FB1830"/>
    <w:rsid w:val="00FB21A5"/>
    <w:rsid w:val="00FB2DA1"/>
    <w:rsid w:val="00FB55BC"/>
    <w:rsid w:val="00FB66B6"/>
    <w:rsid w:val="00FB7A03"/>
    <w:rsid w:val="00FB7A64"/>
    <w:rsid w:val="00FC0088"/>
    <w:rsid w:val="00FC009F"/>
    <w:rsid w:val="00FC2662"/>
    <w:rsid w:val="00FC2AF9"/>
    <w:rsid w:val="00FC2B1F"/>
    <w:rsid w:val="00FC3468"/>
    <w:rsid w:val="00FC36C8"/>
    <w:rsid w:val="00FC3E97"/>
    <w:rsid w:val="00FC44EE"/>
    <w:rsid w:val="00FC52AF"/>
    <w:rsid w:val="00FC556F"/>
    <w:rsid w:val="00FC5A7F"/>
    <w:rsid w:val="00FC6414"/>
    <w:rsid w:val="00FC7569"/>
    <w:rsid w:val="00FD0962"/>
    <w:rsid w:val="00FD2027"/>
    <w:rsid w:val="00FD2726"/>
    <w:rsid w:val="00FD2D78"/>
    <w:rsid w:val="00FD3443"/>
    <w:rsid w:val="00FD436C"/>
    <w:rsid w:val="00FD5561"/>
    <w:rsid w:val="00FD76E3"/>
    <w:rsid w:val="00FD7ADF"/>
    <w:rsid w:val="00FD7B32"/>
    <w:rsid w:val="00FD7B55"/>
    <w:rsid w:val="00FE267A"/>
    <w:rsid w:val="00FE3DAA"/>
    <w:rsid w:val="00FE4975"/>
    <w:rsid w:val="00FE61B3"/>
    <w:rsid w:val="00FE7B60"/>
    <w:rsid w:val="00FF00B9"/>
    <w:rsid w:val="00FF021E"/>
    <w:rsid w:val="00FF0426"/>
    <w:rsid w:val="00FF0695"/>
    <w:rsid w:val="00FF08E3"/>
    <w:rsid w:val="00FF228F"/>
    <w:rsid w:val="00FF429D"/>
    <w:rsid w:val="00FF43DE"/>
    <w:rsid w:val="00FF4702"/>
    <w:rsid w:val="00FF57DC"/>
    <w:rsid w:val="00FF5847"/>
    <w:rsid w:val="00FF5A60"/>
    <w:rsid w:val="00FF691E"/>
    <w:rsid w:val="00FF7B0D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9831CBC-E46E-4BD9-A609-F709D53E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6A"/>
    <w:pPr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styleId="Ttulo1">
    <w:name w:val="heading 1"/>
    <w:aliases w:val="Attribute 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Ttulo2">
    <w:name w:val="heading 2"/>
    <w:aliases w:val="Attribute Heading 2"/>
    <w:basedOn w:val="Ttulo1"/>
    <w:next w:val="Normal"/>
    <w:link w:val="Ttulo2Car"/>
    <w:uiPriority w:val="9"/>
    <w:qFormat/>
    <w:pPr>
      <w:numPr>
        <w:ilvl w:val="1"/>
      </w:numPr>
      <w:tabs>
        <w:tab w:val="left" w:pos="450"/>
      </w:tabs>
      <w:outlineLvl w:val="1"/>
    </w:pPr>
    <w:rPr>
      <w:sz w:val="24"/>
    </w:rPr>
  </w:style>
  <w:style w:type="paragraph" w:styleId="Ttulo3">
    <w:name w:val="heading 3"/>
    <w:aliases w:val="Table Attribute Heading"/>
    <w:basedOn w:val="Ttulo2"/>
    <w:next w:val="Normal"/>
    <w:link w:val="Ttulo3Car"/>
    <w:uiPriority w:val="9"/>
    <w:qFormat/>
    <w:pPr>
      <w:numPr>
        <w:ilvl w:val="2"/>
      </w:numPr>
      <w:tabs>
        <w:tab w:val="clear" w:pos="450"/>
      </w:tabs>
      <w:outlineLvl w:val="2"/>
    </w:pPr>
    <w:rPr>
      <w:sz w:val="20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widowControl w:val="0"/>
      <w:numPr>
        <w:ilvl w:val="3"/>
        <w:numId w:val="1"/>
      </w:numPr>
      <w:spacing w:before="180" w:after="120"/>
      <w:jc w:val="both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pPr>
      <w:widowControl w:val="0"/>
      <w:numPr>
        <w:ilvl w:val="4"/>
        <w:numId w:val="1"/>
      </w:numPr>
      <w:tabs>
        <w:tab w:val="left" w:pos="900"/>
      </w:tabs>
      <w:spacing w:before="180" w:after="120"/>
      <w:jc w:val="both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link w:val="Ttulo6Car"/>
    <w:uiPriority w:val="9"/>
    <w:qFormat/>
    <w:pPr>
      <w:widowControl w:val="0"/>
      <w:numPr>
        <w:ilvl w:val="5"/>
        <w:numId w:val="1"/>
      </w:numPr>
      <w:spacing w:before="180" w:after="120"/>
      <w:jc w:val="both"/>
      <w:outlineLvl w:val="5"/>
    </w:pPr>
    <w:rPr>
      <w:rFonts w:ascii="Times New Roman" w:hAnsi="Times New Roman"/>
      <w:i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widowControl w:val="0"/>
      <w:numPr>
        <w:ilvl w:val="6"/>
        <w:numId w:val="1"/>
      </w:numPr>
      <w:spacing w:before="180" w:after="120"/>
      <w:jc w:val="both"/>
      <w:outlineLvl w:val="6"/>
    </w:pPr>
    <w:rPr>
      <w:rFonts w:ascii="Times New Roman" w:hAnsi="Times New Roman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widowControl w:val="0"/>
      <w:numPr>
        <w:ilvl w:val="7"/>
        <w:numId w:val="1"/>
      </w:numPr>
      <w:spacing w:before="180" w:after="120"/>
      <w:jc w:val="both"/>
      <w:outlineLvl w:val="7"/>
    </w:pPr>
    <w:rPr>
      <w:rFonts w:ascii="Times New Roman" w:hAnsi="Times New Roman"/>
      <w:i/>
      <w:lang w:val="es-ES_tradnl"/>
    </w:rPr>
  </w:style>
  <w:style w:type="paragraph" w:styleId="Ttulo9">
    <w:name w:val="heading 9"/>
    <w:basedOn w:val="Normal"/>
    <w:next w:val="Normal"/>
    <w:link w:val="Ttulo9Car"/>
    <w:uiPriority w:val="9"/>
    <w:qFormat/>
    <w:pPr>
      <w:widowControl w:val="0"/>
      <w:numPr>
        <w:ilvl w:val="8"/>
        <w:numId w:val="1"/>
      </w:numPr>
      <w:spacing w:before="180" w:after="120"/>
      <w:jc w:val="both"/>
      <w:outlineLvl w:val="8"/>
    </w:pPr>
    <w:rPr>
      <w:rFonts w:ascii="Times New Roman" w:hAnsi="Times New Roman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ttribute Heading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aliases w:val="Attribute Heading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aliases w:val="Table Attribute Heading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pPr>
      <w:pBdr>
        <w:bottom w:val="single" w:sz="6" w:space="1" w:color="auto"/>
      </w:pBd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" w:hAnsi="Arial" w:cs="Arial"/>
      <w:sz w:val="16"/>
      <w:szCs w:val="16"/>
    </w:rPr>
  </w:style>
  <w:style w:type="paragraph" w:styleId="Piedepgina">
    <w:name w:val="footer"/>
    <w:basedOn w:val="Normal"/>
    <w:link w:val="PiedepginaCar"/>
    <w:uiPriority w:val="99"/>
    <w:pPr>
      <w:pBdr>
        <w:top w:val="single" w:sz="6" w:space="1" w:color="auto"/>
      </w:pBd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Arial" w:hAnsi="Arial" w:cs="Arial"/>
      <w:sz w:val="16"/>
      <w:szCs w:val="16"/>
    </w:rPr>
  </w:style>
  <w:style w:type="paragraph" w:customStyle="1" w:styleId="NormalTableText">
    <w:name w:val="Normal Table Text"/>
    <w:basedOn w:val="Normal"/>
  </w:style>
  <w:style w:type="paragraph" w:styleId="Sangranormal">
    <w:name w:val="Normal Indent"/>
    <w:basedOn w:val="Normal"/>
    <w:uiPriority w:val="99"/>
    <w:pPr>
      <w:ind w:left="720"/>
    </w:pPr>
  </w:style>
  <w:style w:type="paragraph" w:customStyle="1" w:styleId="Ttulo10">
    <w:name w:val="Título1"/>
    <w:basedOn w:val="Normal"/>
    <w:next w:val="Ttulo1"/>
    <w:qFormat/>
    <w:pPr>
      <w:spacing w:before="120" w:after="240"/>
    </w:pPr>
    <w:rPr>
      <w:b/>
      <w:sz w:val="32"/>
    </w:rPr>
  </w:style>
  <w:style w:type="paragraph" w:customStyle="1" w:styleId="Header-Landscape">
    <w:name w:val="Header- Landscape"/>
    <w:basedOn w:val="Encabezado"/>
    <w:pPr>
      <w:tabs>
        <w:tab w:val="clear" w:pos="4320"/>
        <w:tab w:val="clear" w:pos="8640"/>
        <w:tab w:val="center" w:pos="6480"/>
        <w:tab w:val="right" w:pos="12960"/>
      </w:tabs>
    </w:pPr>
  </w:style>
  <w:style w:type="paragraph" w:customStyle="1" w:styleId="Normal-NoSpace">
    <w:name w:val="Normal - No Space"/>
    <w:basedOn w:val="Normal"/>
  </w:style>
  <w:style w:type="paragraph" w:customStyle="1" w:styleId="heading3wlines">
    <w:name w:val="heading 3 w/ lines"/>
    <w:basedOn w:val="Normal"/>
    <w:pPr>
      <w:keepNext/>
      <w:tabs>
        <w:tab w:val="left" w:leader="underscore" w:pos="9274"/>
      </w:tabs>
    </w:pPr>
    <w:rPr>
      <w:b/>
    </w:rPr>
  </w:style>
  <w:style w:type="paragraph" w:customStyle="1" w:styleId="BulletIndent">
    <w:name w:val="Bullet Indent"/>
    <w:basedOn w:val="Normal"/>
    <w:pPr>
      <w:ind w:left="1080" w:hanging="360"/>
    </w:pPr>
  </w:style>
  <w:style w:type="paragraph" w:customStyle="1" w:styleId="NumberedIndent">
    <w:name w:val="Numbered Indent"/>
    <w:basedOn w:val="Normal"/>
    <w:pPr>
      <w:ind w:left="1080" w:hanging="360"/>
    </w:pPr>
  </w:style>
  <w:style w:type="paragraph" w:customStyle="1" w:styleId="Footer-Landscape">
    <w:name w:val="Footer- Landscape"/>
    <w:basedOn w:val="Piedepgina"/>
    <w:pPr>
      <w:tabs>
        <w:tab w:val="clear" w:pos="4320"/>
        <w:tab w:val="clear" w:pos="8640"/>
        <w:tab w:val="center" w:pos="6480"/>
        <w:tab w:val="right" w:pos="12960"/>
      </w:tabs>
    </w:pPr>
  </w:style>
  <w:style w:type="paragraph" w:styleId="TDC2">
    <w:name w:val="toc 2"/>
    <w:basedOn w:val="Normal"/>
    <w:next w:val="Normal"/>
    <w:autoRedefine/>
    <w:uiPriority w:val="39"/>
    <w:semiHidden/>
    <w:pPr>
      <w:widowControl w:val="0"/>
      <w:ind w:left="240"/>
    </w:pPr>
    <w:rPr>
      <w:rFonts w:ascii="Times New Roman" w:hAnsi="Times New Roman"/>
      <w:smallCaps/>
      <w:noProof/>
    </w:rPr>
  </w:style>
  <w:style w:type="paragraph" w:styleId="TDC1">
    <w:name w:val="toc 1"/>
    <w:basedOn w:val="Normal"/>
    <w:next w:val="Normal"/>
    <w:autoRedefine/>
    <w:uiPriority w:val="39"/>
    <w:semiHidden/>
    <w:pPr>
      <w:widowControl w:val="0"/>
      <w:tabs>
        <w:tab w:val="left" w:pos="270"/>
        <w:tab w:val="right" w:leader="dot" w:pos="9075"/>
      </w:tabs>
      <w:spacing w:before="120" w:after="120"/>
    </w:pPr>
    <w:rPr>
      <w:rFonts w:ascii="Times New Roman" w:hAnsi="Times New Roman"/>
      <w:b/>
      <w:caps/>
      <w:noProof/>
    </w:rPr>
  </w:style>
  <w:style w:type="paragraph" w:styleId="TDC3">
    <w:name w:val="toc 3"/>
    <w:basedOn w:val="Normal"/>
    <w:next w:val="Normal"/>
    <w:autoRedefine/>
    <w:uiPriority w:val="39"/>
    <w:semiHidden/>
    <w:pPr>
      <w:widowControl w:val="0"/>
      <w:tabs>
        <w:tab w:val="left" w:pos="990"/>
        <w:tab w:val="right" w:leader="dot" w:pos="9075"/>
      </w:tabs>
      <w:ind w:left="480"/>
    </w:pPr>
    <w:rPr>
      <w:rFonts w:ascii="Times New Roman" w:hAnsi="Times New Roman"/>
      <w:noProof/>
    </w:rPr>
  </w:style>
  <w:style w:type="paragraph" w:styleId="TDC4">
    <w:name w:val="toc 4"/>
    <w:basedOn w:val="Normal"/>
    <w:next w:val="Normal"/>
    <w:autoRedefine/>
    <w:uiPriority w:val="39"/>
    <w:semiHidden/>
    <w:pPr>
      <w:tabs>
        <w:tab w:val="left" w:pos="1350"/>
        <w:tab w:val="right" w:leader="dot" w:pos="9075"/>
      </w:tabs>
      <w:ind w:left="660"/>
    </w:pPr>
    <w:rPr>
      <w:rFonts w:ascii="Times New Roman" w:hAnsi="Times New Roman"/>
      <w:noProof/>
      <w:sz w:val="18"/>
    </w:rPr>
  </w:style>
  <w:style w:type="paragraph" w:styleId="TDC5">
    <w:name w:val="toc 5"/>
    <w:basedOn w:val="Normal"/>
    <w:next w:val="Normal"/>
    <w:autoRedefine/>
    <w:uiPriority w:val="39"/>
    <w:semiHidden/>
    <w:pPr>
      <w:tabs>
        <w:tab w:val="left" w:pos="1705"/>
        <w:tab w:val="right" w:leader="dot" w:pos="9075"/>
      </w:tabs>
      <w:ind w:left="880"/>
    </w:pPr>
    <w:rPr>
      <w:rFonts w:ascii="Times New Roman" w:hAnsi="Times New Roman"/>
      <w:noProof/>
      <w:sz w:val="18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Segoe UI" w:hAnsi="Segoe UI" w:cs="Segoe UI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pPr>
      <w:spacing w:before="120" w:after="120"/>
      <w:jc w:val="both"/>
    </w:pPr>
    <w:rPr>
      <w:rFonts w:ascii="Times New Roman" w:hAnsi="Times New Roman"/>
      <w:sz w:val="24"/>
      <w:lang w:val="pt-PT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Arial" w:hAnsi="Arial" w:cs="Arial"/>
      <w:sz w:val="16"/>
      <w:szCs w:val="16"/>
    </w:rPr>
  </w:style>
  <w:style w:type="paragraph" w:customStyle="1" w:styleId="IndentTopo1">
    <w:name w:val="Indent Topo 1"/>
    <w:basedOn w:val="Normal"/>
    <w:pPr>
      <w:widowControl w:val="0"/>
      <w:spacing w:after="120"/>
      <w:ind w:left="567"/>
      <w:jc w:val="both"/>
    </w:pPr>
    <w:rPr>
      <w:rFonts w:ascii="Times New Roman" w:hAnsi="Times New Roman"/>
      <w:sz w:val="24"/>
      <w:lang w:val="es-ES_tradnl"/>
    </w:rPr>
  </w:style>
  <w:style w:type="paragraph" w:customStyle="1" w:styleId="CabeceraCaptulo">
    <w:name w:val="Cabecera Capítulo"/>
    <w:basedOn w:val="Normal"/>
    <w:next w:val="Normal"/>
    <w:autoRedefine/>
    <w:pPr>
      <w:widowControl w:val="0"/>
      <w:spacing w:after="120"/>
      <w:jc w:val="center"/>
    </w:pPr>
    <w:rPr>
      <w:b/>
      <w:sz w:val="24"/>
    </w:rPr>
  </w:style>
  <w:style w:type="paragraph" w:styleId="ndice1">
    <w:name w:val="index 1"/>
    <w:basedOn w:val="Normal"/>
    <w:next w:val="Normal"/>
    <w:autoRedefine/>
    <w:uiPriority w:val="99"/>
    <w:semiHidden/>
    <w:pPr>
      <w:widowControl w:val="0"/>
      <w:numPr>
        <w:numId w:val="2"/>
      </w:numPr>
      <w:tabs>
        <w:tab w:val="left" w:pos="480"/>
        <w:tab w:val="right" w:leader="dot" w:pos="9075"/>
      </w:tabs>
      <w:spacing w:before="120" w:after="120"/>
    </w:pPr>
    <w:rPr>
      <w:rFonts w:ascii="Times New Roman" w:hAnsi="Times New Roman"/>
      <w:b/>
      <w:caps/>
      <w:noProof/>
    </w:rPr>
  </w:style>
  <w:style w:type="paragraph" w:styleId="ndice2">
    <w:name w:val="index 2"/>
    <w:basedOn w:val="Normal"/>
    <w:next w:val="Normal"/>
    <w:autoRedefine/>
    <w:uiPriority w:val="99"/>
    <w:semiHidden/>
    <w:pPr>
      <w:widowControl w:val="0"/>
      <w:numPr>
        <w:numId w:val="3"/>
      </w:numPr>
    </w:pPr>
    <w:rPr>
      <w:rFonts w:ascii="Times New Roman" w:hAnsi="Times New Roman"/>
      <w:smallCaps/>
      <w:noProof/>
    </w:rPr>
  </w:style>
  <w:style w:type="paragraph" w:styleId="ndice3">
    <w:name w:val="index 3"/>
    <w:basedOn w:val="Normal"/>
    <w:next w:val="Normal"/>
    <w:autoRedefine/>
    <w:uiPriority w:val="99"/>
    <w:semiHidden/>
    <w:pPr>
      <w:widowControl w:val="0"/>
      <w:numPr>
        <w:numId w:val="4"/>
      </w:numPr>
    </w:pPr>
    <w:rPr>
      <w:rFonts w:ascii="Times New Roman" w:hAnsi="Times New Roman"/>
      <w:i/>
      <w:lang w:val="es-ES_tradnl"/>
    </w:rPr>
  </w:style>
  <w:style w:type="paragraph" w:styleId="ndice4">
    <w:name w:val="index 4"/>
    <w:basedOn w:val="Normal"/>
    <w:next w:val="Normal"/>
    <w:autoRedefine/>
    <w:uiPriority w:val="99"/>
    <w:semiHidden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</w:style>
  <w:style w:type="paragraph" w:styleId="Textonotapie">
    <w:name w:val="footnote text"/>
    <w:basedOn w:val="Normal"/>
    <w:link w:val="TextonotapieCar"/>
    <w:uiPriority w:val="99"/>
    <w:semiHidden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ascii="Arial" w:hAnsi="Arial" w:cs="Arial"/>
    </w:rPr>
  </w:style>
  <w:style w:type="character" w:styleId="Refdenotaalpie">
    <w:name w:val="footnote reference"/>
    <w:basedOn w:val="Fuentedeprrafopredeter"/>
    <w:uiPriority w:val="99"/>
    <w:semiHidden/>
    <w:rPr>
      <w:rFonts w:cs="Times New Roman"/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left="105" w:firstLine="255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ascii="Arial" w:hAnsi="Arial" w:cs="Arial"/>
      <w:sz w:val="16"/>
      <w:szCs w:val="16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styleId="Textonotaalfinal">
    <w:name w:val="endnote text"/>
    <w:basedOn w:val="Normal"/>
    <w:link w:val="TextonotaalfinalCar"/>
    <w:uiPriority w:val="99"/>
    <w:semiHidden/>
    <w:pPr>
      <w:widowControl w:val="0"/>
    </w:pPr>
    <w:rPr>
      <w:rFonts w:ascii="Courier New" w:hAnsi="Courier New"/>
      <w:sz w:val="24"/>
      <w:lang w:val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Pr>
      <w:rFonts w:ascii="Arial" w:hAnsi="Arial" w:cs="Arial"/>
    </w:rPr>
  </w:style>
  <w:style w:type="paragraph" w:styleId="Sangra2detindependiente">
    <w:name w:val="Body Text Indent 2"/>
    <w:basedOn w:val="Normal"/>
    <w:link w:val="Sangra2detindependienteCar"/>
    <w:uiPriority w:val="99"/>
    <w:pPr>
      <w:ind w:left="360"/>
      <w:jc w:val="both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Pr>
      <w:rFonts w:ascii="Arial" w:hAnsi="Arial" w:cs="Arial"/>
      <w:sz w:val="16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pPr>
      <w:ind w:left="1080"/>
      <w:jc w:val="both"/>
    </w:p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Pr>
      <w:rFonts w:ascii="Arial" w:hAnsi="Arial" w:cs="Arial"/>
      <w:sz w:val="16"/>
      <w:szCs w:val="16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pPr>
      <w:tabs>
        <w:tab w:val="left" w:pos="-720"/>
        <w:tab w:val="left" w:pos="0"/>
      </w:tabs>
      <w:suppressAutoHyphens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ascii="Arial" w:hAnsi="Arial" w:cs="Arial"/>
      <w:sz w:val="16"/>
      <w:szCs w:val="16"/>
    </w:rPr>
  </w:style>
  <w:style w:type="paragraph" w:styleId="Textoindependiente3">
    <w:name w:val="Body Text 3"/>
    <w:basedOn w:val="Normal"/>
    <w:link w:val="Textoindependiente3Car"/>
    <w:uiPriority w:val="99"/>
    <w:pPr>
      <w:jc w:val="center"/>
    </w:pPr>
    <w:rPr>
      <w:rFonts w:ascii="Tahoma" w:hAnsi="Tahoma" w:cs="Tahoma"/>
      <w:b/>
      <w:bCs/>
      <w:color w:val="000000"/>
      <w:sz w:val="30"/>
      <w:szCs w:val="30"/>
      <w:lang w:val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rsid w:val="00C442DC"/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D06A58"/>
    <w:rPr>
      <w:rFonts w:cs="Times New Roman"/>
      <w:i/>
    </w:rPr>
  </w:style>
  <w:style w:type="paragraph" w:customStyle="1" w:styleId="Tabla">
    <w:name w:val="Tabla"/>
    <w:rsid w:val="000301C7"/>
    <w:pPr>
      <w:spacing w:before="60" w:after="60"/>
    </w:pPr>
    <w:rPr>
      <w:rFonts w:ascii="Arial" w:hAnsi="Arial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408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7B0C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97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2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ClientValue xmlns="d03cb17e-71e6-4956-bcb3-d29623fd27a5" xsi:nil="true"/>
    <DLCPolicyLabelLock xmlns="d03cb17e-71e6-4956-bcb3-d29623fd27a5" xsi:nil="true"/>
    <Revisor_x0020_2 xmlns="d03cb17e-71e6-4956-bcb3-d29623fd27a5">
      <UserInfo>
        <DisplayName/>
        <AccountId xsi:nil="true"/>
        <AccountType/>
      </UserInfo>
    </Revisor_x0020_2>
    <Revisor_x0020_3 xmlns="d03cb17e-71e6-4956-bcb3-d29623fd27a5">
      <UserInfo>
        <DisplayName/>
        <AccountId xsi:nil="true"/>
        <AccountType/>
      </UserInfo>
    </Revisor_x0020_3>
    <FechaPublicacion xmlns="d03cb17e-71e6-4956-bcb3-d29623fd27a5" xsi:nil="true"/>
    <Nomenclatura xmlns="81633ca5-7a52-438b-8554-f11932bac329" xsi:nil="true"/>
    <Mejora_x0020_asignada xmlns="d03cb17e-71e6-4956-bcb3-d29623fd27a5" xsi:nil="true"/>
    <Aprobador_x0020_4 xmlns="d03cb17e-71e6-4956-bcb3-d29623fd27a5">
      <UserInfo>
        <DisplayName/>
        <AccountId xsi:nil="true"/>
        <AccountType/>
      </UserInfo>
    </Aprobador_x0020_4>
    <Direccion xmlns="81633ca5-7a52-438b-8554-f11932bac329" xsi:nil="true"/>
    <Release xmlns="81633ca5-7a52-438b-8554-f11932bac329" xsi:nil="true"/>
    <Aprobador_x0020_5 xmlns="d03cb17e-71e6-4956-bcb3-d29623fd27a5">
      <UserInfo>
        <DisplayName/>
        <AccountId xsi:nil="true"/>
        <AccountType/>
      </UserInfo>
    </Aprobador_x0020_5>
    <Procesos xmlns="81633ca5-7a52-438b-8554-f11932bac329" xsi:nil="true"/>
    <Descripci_x00f3_n xmlns="81633ca5-7a52-438b-8554-f11932bac329" xsi:nil="true"/>
    <Aprobador_x0020_6 xmlns="d03cb17e-71e6-4956-bcb3-d29623fd27a5">
      <UserInfo>
        <DisplayName/>
        <AccountId xsi:nil="true"/>
        <AccountType/>
      </UserInfo>
    </Aprobador_x0020_6>
    <Tipo_x0020_de_x0020_Documento xmlns="81633ca5-7a52-438b-8554-f11932bac329" xsi:nil="true"/>
    <Permisos xmlns="d03cb17e-71e6-4956-bcb3-d29623fd27a5" xsi:nil="true"/>
    <Historico_x0020_Versi_x00f3_n xmlns="81633ca5-7a52-438b-8554-f11932bac329" xsi:nil="true"/>
    <Ultimo_x0020_en_x0020_modificar xmlns="d03cb17e-71e6-4956-bcb3-d29623fd27a5">
      <UserInfo>
        <DisplayName/>
        <AccountId xsi:nil="true"/>
        <AccountType/>
      </UserInfo>
    </Ultimo_x0020_en_x0020_modificar>
    <Aprobador_x0020_1 xmlns="d03cb17e-71e6-4956-bcb3-d29623fd27a5">
      <UserInfo>
        <DisplayName/>
        <AccountId xsi:nil="true"/>
        <AccountType/>
      </UserInfo>
    </Aprobador_x0020_1>
    <Aprobador_x0020_2 xmlns="d03cb17e-71e6-4956-bcb3-d29623fd27a5">
      <UserInfo>
        <DisplayName/>
        <AccountId xsi:nil="true"/>
        <AccountType/>
      </UserInfo>
    </Aprobador_x0020_2>
    <Cliente xmlns="d03cb17e-71e6-4956-bcb3-d29623fd27a5"/>
    <Actualizaciones xmlns="81633ca5-7a52-438b-8554-f11932bac329" xsi:nil="true"/>
    <Aprobador_x0020_3 xmlns="d03cb17e-71e6-4956-bcb3-d29623fd27a5">
      <UserInfo>
        <DisplayName/>
        <AccountId xsi:nil="true"/>
        <AccountType/>
      </UserInfo>
    </Aprobador_x0020_3>
    <Liberaci_x00f3_n_x0020_Inicial xmlns="81633ca5-7a52-438b-8554-f11932bac329" xsi:nil="true"/>
    <Liberaci_x00f3_n_x0020_Final xmlns="81633ca5-7a52-438b-8554-f11932bac329" xsi:nil="true"/>
    <Empresa xmlns="81633ca5-7a52-438b-8554-f11932bac329"/>
    <Versi_x00f3_n_x0020_MI xmlns="81633ca5-7a52-438b-8554-f11932bac329" xsi:nil="true"/>
    <DocumentoInteres xmlns="d03cb17e-71e6-4956-bcb3-d29623fd27a5">false</DocumentoInteres>
    <Historico_x0020_Grupo_x0020_de_x0020_procesos xmlns="81633ca5-7a52-438b-8554-f11932bac329" xsi:nil="true"/>
    <Historico_x0020_Creado xmlns="81633ca5-7a52-438b-8554-f11932bac329" xsi:nil="true"/>
    <Estatus xmlns="81633ca5-7a52-438b-8554-f11932bac329" xsi:nil="true"/>
    <Revisor xmlns="d03cb17e-71e6-4956-bcb3-d29623fd27a5">
      <UserInfo>
        <DisplayName/>
        <AccountId xsi:nil="true"/>
        <AccountType/>
      </UserInfo>
    </Revisor>
    <Autorizaciones xmlns="81633ca5-7a52-438b-8554-f11932bac3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0FAF63BCBC24F9F8D1F40449CFE6E" ma:contentTypeVersion="193" ma:contentTypeDescription="Crear nuevo documento." ma:contentTypeScope="" ma:versionID="e7b047d33d8491ed2155c7edef311e14">
  <xsd:schema xmlns:xsd="http://www.w3.org/2001/XMLSchema" xmlns:p="http://schemas.microsoft.com/office/2006/metadata/properties" xmlns:ns1="81633ca5-7a52-438b-8554-f11932bac329" xmlns:ns3="d03cb17e-71e6-4956-bcb3-d29623fd27a5" targetNamespace="http://schemas.microsoft.com/office/2006/metadata/properties" ma:root="true" ma:fieldsID="53a3378b04c9bb8d0e00868ff5e0b8f0" ns1:_="" ns3:_="">
    <xsd:import namespace="81633ca5-7a52-438b-8554-f11932bac329"/>
    <xsd:import namespace="d03cb17e-71e6-4956-bcb3-d29623fd27a5"/>
    <xsd:element name="properties">
      <xsd:complexType>
        <xsd:sequence>
          <xsd:element name="documentManagement">
            <xsd:complexType>
              <xsd:all>
                <xsd:element ref="ns1:Nomenclatura" minOccurs="0"/>
                <xsd:element ref="ns1:Historico_x0020_Grupo_x0020_de_x0020_procesos" minOccurs="0"/>
                <xsd:element ref="ns1:Procesos" minOccurs="0"/>
                <xsd:element ref="ns1:Descripci_x00f3_n" minOccurs="0"/>
                <xsd:element ref="ns1:Direccion" minOccurs="0"/>
                <xsd:element ref="ns1:Tipo_x0020_de_x0020_Documento" minOccurs="0"/>
                <xsd:element ref="ns1:Empresa" minOccurs="0"/>
                <xsd:element ref="ns1:Liberaci_x00f3_n_x0020_Inicial" minOccurs="0"/>
                <xsd:element ref="ns1:Liberaci_x00f3_n_x0020_Final" minOccurs="0"/>
                <xsd:element ref="ns1:Release" minOccurs="0"/>
                <xsd:element ref="ns1:Estatus" minOccurs="0"/>
                <xsd:element ref="ns1:Actualizaciones" minOccurs="0"/>
                <xsd:element ref="ns1:Versi_x00f3_n_x0020_MI" minOccurs="0"/>
                <xsd:element ref="ns1:Historico_x0020_Versi_x00f3_n" minOccurs="0"/>
                <xsd:element ref="ns1:Historico_x0020_Creado" minOccurs="0"/>
                <xsd:element ref="ns1:Autorizaciones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3:Ultimo_x0020_en_x0020_modificar" minOccurs="0"/>
                <xsd:element ref="ns3:Revisor" minOccurs="0"/>
                <xsd:element ref="ns3:Mejora_x0020_asignada" minOccurs="0"/>
                <xsd:element ref="ns3:Revisor_x0020_2" minOccurs="0"/>
                <xsd:element ref="ns3:Revisor_x0020_3" minOccurs="0"/>
                <xsd:element ref="ns3:Aprobador_x0020_1" minOccurs="0"/>
                <xsd:element ref="ns3:Aprobador_x0020_2" minOccurs="0"/>
                <xsd:element ref="ns3:Aprobador_x0020_3" minOccurs="0"/>
                <xsd:element ref="ns3:Aprobador_x0020_4" minOccurs="0"/>
                <xsd:element ref="ns3:Aprobador_x0020_5" minOccurs="0"/>
                <xsd:element ref="ns3:Aprobador_x0020_6" minOccurs="0"/>
                <xsd:element ref="ns3:Permisos" minOccurs="0"/>
                <xsd:element ref="ns3:Cliente" minOccurs="0"/>
                <xsd:element ref="ns3:FechaPublicacion" minOccurs="0"/>
                <xsd:element ref="ns3:DocumentoInte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1633ca5-7a52-438b-8554-f11932bac329" elementFormDefault="qualified">
    <xsd:import namespace="http://schemas.microsoft.com/office/2006/documentManagement/types"/>
    <xsd:element name="Nomenclatura" ma:index="0" nillable="true" ma:displayName="Nomenclatura" ma:internalName="Nomenclatura">
      <xsd:simpleType>
        <xsd:restriction base="dms:Text">
          <xsd:maxLength value="14"/>
        </xsd:restriction>
      </xsd:simpleType>
    </xsd:element>
    <xsd:element name="Historico_x0020_Grupo_x0020_de_x0020_procesos" ma:index="3" nillable="true" ma:displayName="Grupo de Procesos" ma:format="Dropdown" ma:internalName="Historico_x0020_Grupo_x0020_de_x0020_procesos">
      <xsd:simpleType>
        <xsd:restriction base="dms:Choice">
          <xsd:enumeration value="Governance"/>
          <xsd:enumeration value="Soporte al servicio"/>
          <xsd:enumeration value="Transición del servicio"/>
          <xsd:enumeration value="Entrega del servicio"/>
          <xsd:enumeration value="Gestión del servicio"/>
          <xsd:enumeration value="Riesgos y compliance"/>
        </xsd:restriction>
      </xsd:simpleType>
    </xsd:element>
    <xsd:element name="Procesos" ma:index="4" nillable="true" ma:displayName="Proceso" ma:list="{985505a7-e063-465f-9d99-e0d81b7ac5d6}" ma:internalName="Procesos" ma:readOnly="false" ma:showField="Title">
      <xsd:simpleType>
        <xsd:restriction base="dms:Lookup"/>
      </xsd:simpleType>
    </xsd:element>
    <xsd:element name="Descripci_x00f3_n" ma:index="5" nillable="true" ma:displayName="Descripción" ma:default="" ma:internalName="Descripci_x00f3_n">
      <xsd:simpleType>
        <xsd:restriction base="dms:Text">
          <xsd:maxLength value="255"/>
        </xsd:restriction>
      </xsd:simpleType>
    </xsd:element>
    <xsd:element name="Direccion" ma:index="6" nillable="true" ma:displayName="Dirección" ma:format="Dropdown" ma:internalName="Direccion">
      <xsd:simpleType>
        <xsd:restriction base="dms:Choice">
          <xsd:enumeration value="Explotación"/>
          <xsd:enumeration value="Riesgos tecnológicos"/>
          <xsd:enumeration value="Técnica"/>
          <xsd:enumeration value="Implantación"/>
          <xsd:enumeration value="Governance"/>
          <xsd:enumeration value="Organización y procesos"/>
          <xsd:enumeration value="Tecnologías de Usuario final"/>
          <xsd:enumeration value="Recursos humanos"/>
        </xsd:restriction>
      </xsd:simpleType>
    </xsd:element>
    <xsd:element name="Tipo_x0020_de_x0020_Documento" ma:index="7" nillable="true" ma:displayName="Tipo de Documento" ma:default="Check List" ma:format="Dropdown" ma:internalName="Tipo_x0020_de_x0020_Documento">
      <xsd:simpleType>
        <xsd:restriction base="dms:Choice">
          <xsd:enumeration value="Check List"/>
          <xsd:enumeration value="Estándar"/>
          <xsd:enumeration value="Flujo"/>
          <xsd:enumeration value="Formato"/>
          <xsd:enumeration value="Guía"/>
          <xsd:enumeration value="Instructivo"/>
          <xsd:enumeration value="Manual de Calidad"/>
          <xsd:enumeration value="Manual"/>
          <xsd:enumeration value="Política"/>
          <xsd:enumeration value="Procedimiento"/>
          <xsd:enumeration value="Proceso"/>
          <xsd:enumeration value="Guía"/>
          <xsd:enumeration value="Ejemplos"/>
        </xsd:restriction>
      </xsd:simpleType>
    </xsd:element>
    <xsd:element name="Empresa" ma:index="8" nillable="true" ma:displayName="Empresa" ma:default="ISBAN" ma:internalName="Empresa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SBAN"/>
                    <xsd:enumeration value="PRODUBAN"/>
                    <xsd:enumeration value="GEOBAN"/>
                  </xsd:restriction>
                </xsd:simpleType>
              </xsd:element>
            </xsd:sequence>
          </xsd:extension>
        </xsd:complexContent>
      </xsd:complexType>
    </xsd:element>
    <xsd:element name="Liberaci_x00f3_n_x0020_Inicial" ma:index="9" nillable="true" ma:displayName="Primera Liberación" ma:default="" ma:format="DateOnly" ma:hidden="true" ma:internalName="Liberaci_x00f3_n_x0020_Inicial" ma:readOnly="false">
      <xsd:simpleType>
        <xsd:restriction base="dms:DateTime"/>
      </xsd:simpleType>
    </xsd:element>
    <xsd:element name="Liberaci_x00f3_n_x0020_Final" ma:index="10" nillable="true" ma:displayName="Ultima Liberación" ma:default="" ma:format="DateOnly" ma:hidden="true" ma:internalName="Liberaci_x00f3_n_x0020_Final" ma:readOnly="false">
      <xsd:simpleType>
        <xsd:restriction base="dms:DateTime"/>
      </xsd:simpleType>
    </xsd:element>
    <xsd:element name="Release" ma:index="11" nillable="true" ma:displayName="Release" ma:decimals="2" ma:hidden="true" ma:internalName="Release" ma:readOnly="false">
      <xsd:simpleType>
        <xsd:restriction base="dms:Number"/>
      </xsd:simpleType>
    </xsd:element>
    <xsd:element name="Estatus" ma:index="12" nillable="true" ma:displayName="Estatus" ma:format="Dropdown" ma:internalName="Estatus">
      <xsd:simpleType>
        <xsd:restriction base="dms:Choice">
          <xsd:enumeration value="Borrador"/>
          <xsd:enumeration value="Pendiente Publicación"/>
          <xsd:enumeration value="Publicado"/>
          <xsd:enumeration value="Cancelado"/>
          <xsd:enumeration value="Eliminado"/>
        </xsd:restriction>
      </xsd:simpleType>
    </xsd:element>
    <xsd:element name="Actualizaciones" ma:index="13" nillable="true" ma:displayName="Actualizaciones" ma:hidden="true" ma:internalName="Actualizaciones" ma:readOnly="false">
      <xsd:simpleType>
        <xsd:restriction base="dms:Note"/>
      </xsd:simpleType>
    </xsd:element>
    <xsd:element name="Versi_x00f3_n_x0020_MI" ma:index="14" nillable="true" ma:displayName="Versión MI" ma:decimals="1" ma:default="" ma:hidden="true" ma:internalName="Versi_x00f3_n_x0020_MI" ma:readOnly="false" ma:percentage="FALSE">
      <xsd:simpleType>
        <xsd:restriction base="dms:Number"/>
      </xsd:simpleType>
    </xsd:element>
    <xsd:element name="Historico_x0020_Versi_x00f3_n" ma:index="15" nillable="true" ma:displayName="Historico Versión" ma:hidden="true" ma:internalName="Historico_x0020_Versi_x00f3_n" ma:readOnly="false">
      <xsd:simpleType>
        <xsd:restriction base="dms:Note"/>
      </xsd:simpleType>
    </xsd:element>
    <xsd:element name="Historico_x0020_Creado" ma:index="16" nillable="true" ma:displayName="Historico Creado" ma:hidden="true" ma:internalName="Historico_x0020_Creado" ma:readOnly="false">
      <xsd:simpleType>
        <xsd:restriction base="dms:Text">
          <xsd:maxLength value="50"/>
        </xsd:restriction>
      </xsd:simpleType>
    </xsd:element>
    <xsd:element name="Autorizaciones" ma:index="17" nillable="true" ma:displayName="Autorizaciones" ma:hidden="true" ma:internalName="Autorizaciones" ma:readOnly="false">
      <xsd:simpleType>
        <xsd:restriction base="dms:Text">
          <xsd:maxLength value="100"/>
        </xsd:restriction>
      </xsd:simpleType>
    </xsd:element>
  </xsd:schema>
  <xsd:schema xmlns:xsd="http://www.w3.org/2001/XMLSchema" xmlns:dms="http://schemas.microsoft.com/office/2006/documentManagement/types" targetNamespace="d03cb17e-71e6-4956-bcb3-d29623fd27a5" elementFormDefault="qualified">
    <xsd:import namespace="http://schemas.microsoft.com/office/2006/documentManagement/types"/>
    <xsd:element name="DLCPolicyLabelValue" ma:index="25" nillable="true" ma:displayName="Etiqueta" ma:description="Almacena el valor actual de la etiqueta." ma:internalName="DLCPolicyLabelValue" ma:readOnly="true">
      <xsd:simpleType>
        <xsd:restriction base="dms:Note"/>
      </xsd:simpleType>
    </xsd:element>
    <xsd:element name="DLCPolicyLabelClientValue" ma:index="26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27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  <xsd:element name="Ultimo_x0020_en_x0020_modificar" ma:index="29" nillable="true" ma:displayName="Coordinador de la mejora" ma:hidden="true" ma:list="UserInfo" ma:internalName="Ultimo_x0020_en_x0020_modifica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or" ma:index="30" nillable="true" ma:displayName="Revisor1" ma:hidden="true" ma:list="UserInfo" ma:internalName="Revis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jora_x0020_asignada" ma:index="31" nillable="true" ma:displayName="Mejora asignada" ma:hidden="true" ma:internalName="Mejora_x0020_asignada" ma:readOnly="false">
      <xsd:simpleType>
        <xsd:restriction base="dms:Text">
          <xsd:maxLength value="10"/>
        </xsd:restriction>
      </xsd:simpleType>
    </xsd:element>
    <xsd:element name="Revisor_x0020_2" ma:index="33" nillable="true" ma:displayName="Revisor 2" ma:hidden="true" ma:list="UserInfo" ma:internalName="Revisor_x0020_2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or_x0020_3" ma:index="34" nillable="true" ma:displayName="Revisor 3" ma:hidden="true" ma:list="UserInfo" ma:internalName="Revisor_x0020_3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_x0020_1" ma:index="35" nillable="true" ma:displayName="Aprobador 1" ma:hidden="true" ma:list="UserInfo" ma:internalName="Aprobador_x0020_1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_x0020_2" ma:index="36" nillable="true" ma:displayName="Aprobador 2" ma:hidden="true" ma:list="UserInfo" ma:internalName="Aprobador_x0020_2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_x0020_3" ma:index="37" nillable="true" ma:displayName="Aprobador 3" ma:hidden="true" ma:list="UserInfo" ma:internalName="Aprobador_x0020_3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_x0020_4" ma:index="38" nillable="true" ma:displayName="Aprobador 4" ma:hidden="true" ma:list="UserInfo" ma:internalName="Aprobador_x0020_4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_x0020_5" ma:index="39" nillable="true" ma:displayName="Aprobador 5" ma:hidden="true" ma:list="UserInfo" ma:internalName="Aprobador_x0020_5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_x0020_6" ma:index="40" nillable="true" ma:displayName="Aprobador 6" ma:hidden="true" ma:list="UserInfo" ma:internalName="Aprobador_x0020_6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rmisos" ma:index="42" nillable="true" ma:displayName="Permisos" ma:default="0" ma:hidden="true" ma:internalName="Permisos" ma:readOnly="false">
      <xsd:simpleType>
        <xsd:restriction base="dms:Boolean"/>
      </xsd:simpleType>
    </xsd:element>
    <xsd:element name="Cliente" ma:index="44" nillable="true" ma:displayName="Cliente" ma:default="México" ma:hidden="true" ma:internalName="Client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éxico"/>
                    <xsd:enumeration value="Puerto Rico"/>
                    <xsd:enumeration value="Colombia"/>
                    <xsd:enumeration value="Uruguay"/>
                    <xsd:enumeration value="Perú"/>
                    <xsd:enumeration value="Estados Unidos"/>
                  </xsd:restriction>
                </xsd:simpleType>
              </xsd:element>
            </xsd:sequence>
          </xsd:extension>
        </xsd:complexContent>
      </xsd:complexType>
    </xsd:element>
    <xsd:element name="FechaPublicacion" ma:index="45" nillable="true" ma:displayName="FechaPublicacion" ma:format="DateOnly" ma:hidden="true" ma:internalName="FechaPublicacion" ma:readOnly="false">
      <xsd:simpleType>
        <xsd:restriction base="dms:DateTime"/>
      </xsd:simpleType>
    </xsd:element>
    <xsd:element name="DocumentoInteres" ma:index="51" nillable="true" ma:displayName="DocumentoInteres" ma:default="0" ma:internalName="DocumentoInter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Tipo de contenido"/>
        <xsd:element ref="dc:title" minOccurs="0" maxOccurs="1" ma:index="2" ma:displayName="Nombre document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5E175-5F71-4BBD-A43F-E7F38A9EE47E}">
  <ds:schemaRefs>
    <ds:schemaRef ds:uri="http://schemas.microsoft.com/office/2006/metadata/properties"/>
    <ds:schemaRef ds:uri="http://schemas.microsoft.com/office/infopath/2007/PartnerControls"/>
    <ds:schemaRef ds:uri="d03cb17e-71e6-4956-bcb3-d29623fd27a5"/>
    <ds:schemaRef ds:uri="81633ca5-7a52-438b-8554-f11932bac329"/>
  </ds:schemaRefs>
</ds:datastoreItem>
</file>

<file path=customXml/itemProps2.xml><?xml version="1.0" encoding="utf-8"?>
<ds:datastoreItem xmlns:ds="http://schemas.openxmlformats.org/officeDocument/2006/customXml" ds:itemID="{762BDD7B-6AE3-4215-9033-271B9B649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3ca5-7a52-438b-8554-f11932bac329"/>
    <ds:schemaRef ds:uri="d03cb17e-71e6-4956-bcb3-d29623fd27a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5B8705-4394-4918-8F6B-3ABB161DAF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041286-EADF-410A-9251-BD973835A69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A4F54C0-57AF-4359-9D23-A67D3EED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BCP.dot</Template>
  <TotalTime>60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FOR-GCS-502</vt:lpstr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Ricardo Saul Segura Mejia</cp:lastModifiedBy>
  <cp:revision>25</cp:revision>
  <cp:lastPrinted>2005-12-23T19:50:00Z</cp:lastPrinted>
  <dcterms:created xsi:type="dcterms:W3CDTF">2018-05-09T17:08:00Z</dcterms:created>
  <dcterms:modified xsi:type="dcterms:W3CDTF">2018-06-08T22:39:00Z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 Plantilla">
    <vt:lpwstr>Plantilla Formato en word</vt:lpwstr>
  </property>
  <property fmtid="{D5CDD505-2E9C-101B-9397-08002B2CF9AE}" pid="3" name="Descripción 1">
    <vt:lpwstr>FOR-GCS-502</vt:lpwstr>
  </property>
  <property fmtid="{D5CDD505-2E9C-101B-9397-08002B2CF9AE}" pid="4" name="Version0">
    <vt:lpwstr>1.20000000000000</vt:lpwstr>
  </property>
  <property fmtid="{D5CDD505-2E9C-101B-9397-08002B2CF9AE}" pid="5" name="Area">
    <vt:lpwstr>24</vt:lpwstr>
  </property>
  <property fmtid="{D5CDD505-2E9C-101B-9397-08002B2CF9AE}" pid="6" name="Descripcion2">
    <vt:lpwstr>Evidencia de las Pruebas de Gestión de Productos</vt:lpwstr>
  </property>
  <property fmtid="{D5CDD505-2E9C-101B-9397-08002B2CF9AE}" pid="7" name="Dirección">
    <vt:lpwstr>Calidad</vt:lpwstr>
  </property>
  <property fmtid="{D5CDD505-2E9C-101B-9397-08002B2CF9AE}" pid="8" name="Mayor uso">
    <vt:lpwstr>ALTEC</vt:lpwstr>
  </property>
  <property fmtid="{D5CDD505-2E9C-101B-9397-08002B2CF9AE}" pid="9" name="Selección Procesos">
    <vt:lpwstr/>
  </property>
  <property fmtid="{D5CDD505-2E9C-101B-9397-08002B2CF9AE}" pid="10" name="Subject">
    <vt:lpwstr/>
  </property>
  <property fmtid="{D5CDD505-2E9C-101B-9397-08002B2CF9AE}" pid="11" name="Keywords">
    <vt:lpwstr>FOR-DES-502</vt:lpwstr>
  </property>
  <property fmtid="{D5CDD505-2E9C-101B-9397-08002B2CF9AE}" pid="12" name="_Author">
    <vt:lpwstr>Metodología y Procesos</vt:lpwstr>
  </property>
  <property fmtid="{D5CDD505-2E9C-101B-9397-08002B2CF9AE}" pid="13" name="_Category">
    <vt:lpwstr>Formato</vt:lpwstr>
  </property>
  <property fmtid="{D5CDD505-2E9C-101B-9397-08002B2CF9AE}" pid="14" name="Categories">
    <vt:lpwstr/>
  </property>
  <property fmtid="{D5CDD505-2E9C-101B-9397-08002B2CF9AE}" pid="15" name="Approval Level">
    <vt:lpwstr/>
  </property>
  <property fmtid="{D5CDD505-2E9C-101B-9397-08002B2CF9AE}" pid="16" name="_Comments">
    <vt:lpwstr>Evidencia de la prueba_x000d__x000d_Release: 1.0_x000d__x000d_</vt:lpwstr>
  </property>
  <property fmtid="{D5CDD505-2E9C-101B-9397-08002B2CF9AE}" pid="17" name="Assigned To">
    <vt:lpwstr/>
  </property>
  <property fmtid="{D5CDD505-2E9C-101B-9397-08002B2CF9AE}" pid="18" name="Order">
    <vt:lpwstr>28500.0000000000</vt:lpwstr>
  </property>
  <property fmtid="{D5CDD505-2E9C-101B-9397-08002B2CF9AE}" pid="19" name="DLCPolicyLabelValue">
    <vt:lpwstr>Borrador</vt:lpwstr>
  </property>
  <property fmtid="{D5CDD505-2E9C-101B-9397-08002B2CF9AE}" pid="20" name="ContentType">
    <vt:lpwstr>Documento</vt:lpwstr>
  </property>
  <property fmtid="{D5CDD505-2E9C-101B-9397-08002B2CF9AE}" pid="21" name="Release">
    <vt:lpwstr> 1.0</vt:lpwstr>
  </property>
  <property fmtid="{D5CDD505-2E9C-101B-9397-08002B2CF9AE}" pid="22" name="Version">
    <vt:lpwstr>1.0</vt:lpwstr>
  </property>
  <property fmtid="{D5CDD505-2E9C-101B-9397-08002B2CF9AE}" pid="23" name="Responsable del Cambio">
    <vt:lpwstr> Responsable del Cambio</vt:lpwstr>
  </property>
  <property fmtid="{D5CDD505-2E9C-101B-9397-08002B2CF9AE}" pid="24" name="Causa del Cambio">
    <vt:lpwstr> Creación del documento</vt:lpwstr>
  </property>
  <property fmtid="{D5CDD505-2E9C-101B-9397-08002B2CF9AE}" pid="25" name="Fecha del Cambio">
    <vt:lpwstr>20-01-2018</vt:lpwstr>
  </property>
  <property fmtid="{D5CDD505-2E9C-101B-9397-08002B2CF9AE}" pid="26" name="Elaborado por">
    <vt:lpwstr>A</vt:lpwstr>
  </property>
  <property fmtid="{D5CDD505-2E9C-101B-9397-08002B2CF9AE}" pid="27" name="Clave del Proyecto">
    <vt:lpwstr>A</vt:lpwstr>
  </property>
  <property fmtid="{D5CDD505-2E9C-101B-9397-08002B2CF9AE}" pid="28" name="Nombre del Proyecto">
    <vt:lpwstr>A</vt:lpwstr>
  </property>
</Properties>
</file>